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58416" w14:textId="77777777" w:rsidR="002C79E6" w:rsidRPr="00BB5295" w:rsidRDefault="002C79E6" w:rsidP="002C79E6"/>
    <w:p w14:paraId="2B09000F" w14:textId="77777777" w:rsidR="002C79E6" w:rsidRPr="00BB5295" w:rsidRDefault="002C79E6" w:rsidP="002C79E6"/>
    <w:p w14:paraId="1353FE8B" w14:textId="77777777" w:rsidR="002C79E6" w:rsidRPr="00BB5295" w:rsidRDefault="002C79E6" w:rsidP="002C79E6"/>
    <w:p w14:paraId="1858CBBA" w14:textId="77777777" w:rsidR="002C79E6" w:rsidRPr="00BB5295" w:rsidRDefault="002C79E6" w:rsidP="002C79E6"/>
    <w:p w14:paraId="218C5F03" w14:textId="77777777" w:rsidR="002C79E6" w:rsidRPr="00BB5295" w:rsidRDefault="002C79E6" w:rsidP="002C79E6"/>
    <w:p w14:paraId="2125B1A9" w14:textId="25632E83" w:rsidR="6A36C4BF" w:rsidRPr="00BB5295" w:rsidRDefault="0088096F" w:rsidP="00B863FB">
      <w:pPr>
        <w:pStyle w:val="Title"/>
      </w:pPr>
      <w:r w:rsidRPr="00BB5295">
        <w:t>Practica programada #4</w:t>
      </w:r>
    </w:p>
    <w:p w14:paraId="3E1D6362" w14:textId="07AAB660" w:rsidR="201D26C8" w:rsidRPr="00BB5295" w:rsidRDefault="201D26C8" w:rsidP="002C79E6">
      <w:pPr>
        <w:pStyle w:val="Subtitle"/>
      </w:pPr>
    </w:p>
    <w:p w14:paraId="52B2DA50" w14:textId="49D4CD85" w:rsidR="0088096F" w:rsidRPr="00BB5295" w:rsidRDefault="0088096F" w:rsidP="002C79E6">
      <w:pPr>
        <w:pStyle w:val="Subtitle"/>
      </w:pPr>
      <w:r w:rsidRPr="00BB5295">
        <w:t>Julian Clot Cordoba</w:t>
      </w:r>
    </w:p>
    <w:p w14:paraId="5B17A954" w14:textId="7C9A0512" w:rsidR="002C79E6" w:rsidRPr="00BB5295" w:rsidRDefault="0088096F" w:rsidP="002C79E6">
      <w:pPr>
        <w:pStyle w:val="Subtitle"/>
      </w:pPr>
      <w:r w:rsidRPr="00BB5295">
        <w:t xml:space="preserve">Universidad </w:t>
      </w:r>
      <w:proofErr w:type="spellStart"/>
      <w:r w:rsidRPr="00BB5295">
        <w:t>Fidelitas</w:t>
      </w:r>
      <w:proofErr w:type="spellEnd"/>
    </w:p>
    <w:p w14:paraId="35C7F0EE" w14:textId="6CA1EA16" w:rsidR="002C79E6" w:rsidRPr="00BB5295" w:rsidRDefault="0088096F" w:rsidP="002C79E6">
      <w:pPr>
        <w:pStyle w:val="Subtitle"/>
      </w:pPr>
      <w:r w:rsidRPr="00BB5295">
        <w:t>LABV:</w:t>
      </w:r>
      <w:r w:rsidR="002C79E6" w:rsidRPr="00BB5295">
        <w:t xml:space="preserve"> </w:t>
      </w:r>
      <w:proofErr w:type="spellStart"/>
      <w:r w:rsidRPr="00BB5295">
        <w:t>Programacion</w:t>
      </w:r>
      <w:proofErr w:type="spellEnd"/>
      <w:r w:rsidRPr="00BB5295">
        <w:t xml:space="preserve"> </w:t>
      </w:r>
      <w:proofErr w:type="spellStart"/>
      <w:r w:rsidRPr="00BB5295">
        <w:t>basica</w:t>
      </w:r>
      <w:proofErr w:type="spellEnd"/>
    </w:p>
    <w:p w14:paraId="5272A623" w14:textId="47B15572" w:rsidR="002C79E6" w:rsidRPr="00BB5295" w:rsidRDefault="0088096F" w:rsidP="002C79E6">
      <w:pPr>
        <w:pStyle w:val="Subtitle"/>
      </w:pPr>
      <w:r w:rsidRPr="00BB5295">
        <w:t xml:space="preserve">Ing. </w:t>
      </w:r>
      <w:proofErr w:type="spellStart"/>
      <w:r w:rsidRPr="00BB5295">
        <w:t>Jose</w:t>
      </w:r>
      <w:proofErr w:type="spellEnd"/>
      <w:r w:rsidRPr="00BB5295">
        <w:t xml:space="preserve"> Antonio Gonzales Ortega</w:t>
      </w:r>
    </w:p>
    <w:p w14:paraId="135C7817" w14:textId="1F467C49" w:rsidR="201D26C8" w:rsidRPr="00BB5295" w:rsidRDefault="0088096F" w:rsidP="002C79E6">
      <w:pPr>
        <w:pStyle w:val="Subtitle"/>
      </w:pPr>
      <w:r w:rsidRPr="00BB5295">
        <w:t>4/12/2024</w:t>
      </w:r>
    </w:p>
    <w:p w14:paraId="5D77C8FE" w14:textId="77777777" w:rsidR="201D26C8" w:rsidRPr="00BB5295" w:rsidRDefault="201D26C8" w:rsidP="014CA2B6">
      <w:pPr>
        <w:pStyle w:val="Title2"/>
        <w:rPr>
          <w:rFonts w:ascii="Calibri" w:eastAsia="Calibri" w:hAnsi="Calibri" w:cs="Calibri"/>
          <w:szCs w:val="22"/>
        </w:rPr>
      </w:pPr>
    </w:p>
    <w:p w14:paraId="5766B2C8" w14:textId="77777777" w:rsidR="201D26C8" w:rsidRPr="00BB5295" w:rsidRDefault="201D26C8" w:rsidP="014CA2B6">
      <w:pPr>
        <w:pStyle w:val="Title2"/>
        <w:rPr>
          <w:rFonts w:ascii="Calibri" w:eastAsia="Calibri" w:hAnsi="Calibri" w:cs="Calibri"/>
          <w:szCs w:val="22"/>
        </w:rPr>
      </w:pPr>
    </w:p>
    <w:p w14:paraId="19E57BD3" w14:textId="77777777" w:rsidR="201D26C8" w:rsidRPr="00BB5295" w:rsidRDefault="201D26C8" w:rsidP="014CA2B6">
      <w:pPr>
        <w:pStyle w:val="Title2"/>
        <w:rPr>
          <w:rFonts w:ascii="Calibri" w:eastAsia="Calibri" w:hAnsi="Calibri" w:cs="Calibri"/>
          <w:szCs w:val="22"/>
        </w:rPr>
      </w:pPr>
    </w:p>
    <w:p w14:paraId="13CC06FA" w14:textId="77777777" w:rsidR="201D26C8" w:rsidRPr="00BB5295" w:rsidRDefault="201D26C8" w:rsidP="014CA2B6">
      <w:pPr>
        <w:pStyle w:val="Title2"/>
        <w:rPr>
          <w:rFonts w:ascii="Calibri" w:eastAsia="Calibri" w:hAnsi="Calibri" w:cs="Calibri"/>
          <w:szCs w:val="22"/>
        </w:rPr>
      </w:pPr>
    </w:p>
    <w:p w14:paraId="15345693" w14:textId="77777777" w:rsidR="201D26C8" w:rsidRPr="00BB5295" w:rsidRDefault="201D26C8" w:rsidP="014CA2B6">
      <w:pPr>
        <w:pStyle w:val="Title2"/>
        <w:rPr>
          <w:rFonts w:ascii="Calibri" w:eastAsia="Calibri" w:hAnsi="Calibri" w:cs="Calibri"/>
          <w:szCs w:val="22"/>
        </w:rPr>
      </w:pPr>
    </w:p>
    <w:p w14:paraId="13EA1042" w14:textId="77777777" w:rsidR="201D26C8" w:rsidRPr="00BB5295" w:rsidRDefault="201D26C8" w:rsidP="014CA2B6">
      <w:pPr>
        <w:pStyle w:val="Title2"/>
        <w:rPr>
          <w:rFonts w:ascii="Calibri" w:eastAsia="Calibri" w:hAnsi="Calibri" w:cs="Calibri"/>
          <w:szCs w:val="22"/>
        </w:rPr>
      </w:pPr>
    </w:p>
    <w:p w14:paraId="157E7910" w14:textId="77777777" w:rsidR="201D26C8" w:rsidRPr="00BB5295" w:rsidRDefault="201D26C8" w:rsidP="014CA2B6">
      <w:pPr>
        <w:pStyle w:val="Title2"/>
        <w:rPr>
          <w:rFonts w:ascii="Calibri" w:eastAsia="Calibri" w:hAnsi="Calibri" w:cs="Calibri"/>
          <w:szCs w:val="22"/>
        </w:rPr>
      </w:pPr>
    </w:p>
    <w:p w14:paraId="2FF7206C" w14:textId="77777777" w:rsidR="000D4642" w:rsidRPr="00BB5295" w:rsidRDefault="000D4642">
      <w:pPr>
        <w:rPr>
          <w:rFonts w:ascii="Calibri" w:eastAsia="Calibri" w:hAnsi="Calibri" w:cs="Calibri"/>
          <w:szCs w:val="22"/>
        </w:rPr>
      </w:pPr>
      <w:r w:rsidRPr="00BB5295">
        <w:rPr>
          <w:rFonts w:ascii="Calibri" w:eastAsia="Calibri" w:hAnsi="Calibri" w:cs="Calibri"/>
          <w:szCs w:val="22"/>
        </w:rPr>
        <w:br w:type="page"/>
      </w:r>
    </w:p>
    <w:p w14:paraId="09673A7B" w14:textId="2C05AD26" w:rsidR="0088096F" w:rsidRPr="00BB5295" w:rsidRDefault="0088096F" w:rsidP="00786A23">
      <w:pPr>
        <w:pStyle w:val="SectionTitle"/>
      </w:pPr>
      <w:r w:rsidRPr="00BB5295">
        <w:lastRenderedPageBreak/>
        <w:t>Ejercicio #1</w:t>
      </w:r>
    </w:p>
    <w:p w14:paraId="74CAFDDA" w14:textId="4886517A" w:rsidR="0088096F" w:rsidRPr="00BB5295" w:rsidRDefault="0088096F" w:rsidP="0088096F">
      <w:pPr>
        <w:spacing w:line="276" w:lineRule="auto"/>
        <w:rPr>
          <w:b/>
          <w:bCs/>
          <w:i/>
          <w:iCs/>
          <w:u w:val="single"/>
        </w:rPr>
      </w:pPr>
      <w:r w:rsidRPr="00BB5295">
        <w:rPr>
          <w:b/>
          <w:bCs/>
          <w:i/>
          <w:iCs/>
          <w:u w:val="single"/>
        </w:rPr>
        <w:t xml:space="preserve">La Universidad Fidélitas le ha contratado para desarrollar un programa que le ayude a controlar las notas de los estudiantes de los 3 cursos de Programación Básica, cada curso cuenta con 5 estudiantes. La aplicación tiene por objetivo que una vez que esté ingresadas las notas, la aplicación nos brinde algunos datos. - Se debe solicitar la nota final del curso de todos los estudiantes y ubicarlos en un arreglo de dos dimensiones. - A partir de los datos presentes en el arreglo, debe calcular la nota promedio de todos los estudiantes y mostrarla al usuario. - A partir de los datos presentes en el arreglo, debe calcular la nota promedio por cada uno de los grupos y mostrar </w:t>
      </w:r>
      <w:r w:rsidR="00BB5295" w:rsidRPr="00BB5295">
        <w:rPr>
          <w:b/>
          <w:bCs/>
          <w:i/>
          <w:iCs/>
          <w:u w:val="single"/>
        </w:rPr>
        <w:t>los promedios</w:t>
      </w:r>
      <w:r w:rsidRPr="00BB5295">
        <w:rPr>
          <w:b/>
          <w:bCs/>
          <w:i/>
          <w:iCs/>
          <w:u w:val="single"/>
        </w:rPr>
        <w:t xml:space="preserve"> al usuario informando el grupo al que pertenece. - A partir de los datos presentes en el arreglo, debe mostrar al usuario por cada grupo cuál es el porcentaje de estudiantes aprobados, recuerde que los estudiantes aprobados son aquellos que obtuvieron al menos una nota de 70. - A partir de los datos presentes en el arreglo, debe mostrar al usuario cuál ha sido la nota mayor y la menor por cada uno de los grupos. - Cada una de las opciones mencionadas debe ser creada en un </w:t>
      </w:r>
      <w:r w:rsidR="00BB5295" w:rsidRPr="00BB5295">
        <w:rPr>
          <w:b/>
          <w:bCs/>
          <w:i/>
          <w:iCs/>
          <w:u w:val="single"/>
        </w:rPr>
        <w:t>subproceso</w:t>
      </w:r>
      <w:r w:rsidRPr="00BB5295">
        <w:rPr>
          <w:b/>
          <w:bCs/>
          <w:i/>
          <w:iCs/>
          <w:u w:val="single"/>
        </w:rPr>
        <w:t>.</w:t>
      </w:r>
    </w:p>
    <w:p w14:paraId="3CF55FB2" w14:textId="77777777" w:rsidR="00476A3C" w:rsidRPr="00BB5295" w:rsidRDefault="00476A3C" w:rsidP="00786A23">
      <w:pPr>
        <w:ind w:firstLine="0"/>
      </w:pPr>
    </w:p>
    <w:p w14:paraId="02714869" w14:textId="6377C99B" w:rsidR="0088096F" w:rsidRPr="00BB5295" w:rsidRDefault="0088096F" w:rsidP="006E5AC0">
      <w:r w:rsidRPr="00BB5295">
        <w:t xml:space="preserve">Este primer ejercicio fue interesante, pude explorar </w:t>
      </w:r>
      <w:r w:rsidR="00BB5295" w:rsidRPr="00BB5295">
        <w:t>básicamente</w:t>
      </w:r>
      <w:r w:rsidRPr="00BB5295">
        <w:t xml:space="preserve"> un poco de todo lo que experimentamos en todo el curso y a su vez </w:t>
      </w:r>
      <w:r w:rsidR="00BB5295" w:rsidRPr="00BB5295">
        <w:t>logré</w:t>
      </w:r>
      <w:r w:rsidRPr="00BB5295">
        <w:t xml:space="preserve"> agarrar </w:t>
      </w:r>
      <w:r w:rsidR="00BB5295" w:rsidRPr="00BB5295">
        <w:t>más</w:t>
      </w:r>
      <w:r w:rsidRPr="00BB5295">
        <w:t xml:space="preserve"> conocimiento sobre ello. Primero, en el programa comenzamos declarando un diccionario llamado “cursos”, unas listas o matrices llamadas “notas” que se imparten en 3, y por </w:t>
      </w:r>
      <w:r w:rsidR="00BB5295" w:rsidRPr="00BB5295">
        <w:t>último</w:t>
      </w:r>
      <w:r w:rsidRPr="00BB5295">
        <w:t xml:space="preserve"> dos variables cambiantes </w:t>
      </w:r>
      <w:r w:rsidR="00BB5295" w:rsidRPr="00BB5295">
        <w:t>ósea</w:t>
      </w:r>
      <w:r w:rsidRPr="00BB5295">
        <w:t xml:space="preserve"> constantes, </w:t>
      </w:r>
      <w:r w:rsidR="00BB5295" w:rsidRPr="00BB5295">
        <w:t>llamadas</w:t>
      </w:r>
      <w:r w:rsidRPr="00BB5295">
        <w:t xml:space="preserve"> “</w:t>
      </w:r>
      <w:r w:rsidR="00BB5295" w:rsidRPr="00BB5295">
        <w:t>aprobados</w:t>
      </w:r>
      <w:r w:rsidRPr="00BB5295">
        <w:t>” y “</w:t>
      </w:r>
      <w:r w:rsidR="00BB5295" w:rsidRPr="00BB5295">
        <w:t>reprobados</w:t>
      </w:r>
      <w:r w:rsidRPr="00BB5295">
        <w:t>”</w:t>
      </w:r>
      <w:r w:rsidRPr="00BB5295">
        <w:fldChar w:fldCharType="begin"/>
      </w:r>
      <w:r w:rsidRPr="00BB5295">
        <w:instrText xml:space="preserve"> PRINT  \* MERGEFORMAT </w:instrText>
      </w:r>
      <w:r w:rsidRPr="00BB5295">
        <w:fldChar w:fldCharType="end"/>
      </w:r>
      <w:r w:rsidRPr="00BB5295">
        <w:t>. Al momento de eso, hago 3 inter</w:t>
      </w:r>
      <w:r w:rsidR="00BB5295">
        <w:t>aciones</w:t>
      </w:r>
      <w:r w:rsidRPr="00BB5295">
        <w:t xml:space="preserve"> distintas para convocar las notas de los estudiantes de cada curso, limitando la cantidad y las apego a las listas que hice anteriormente.</w:t>
      </w:r>
    </w:p>
    <w:p w14:paraId="6954CB65" w14:textId="41A81E43" w:rsidR="005234A5" w:rsidRPr="00BB5295" w:rsidRDefault="005234A5" w:rsidP="006E5AC0">
      <w:pPr>
        <w:ind w:firstLine="0"/>
      </w:pPr>
      <w:r w:rsidRPr="00BB5295">
        <w:tab/>
        <w:t xml:space="preserve">Por </w:t>
      </w:r>
      <w:r w:rsidR="00BB5295" w:rsidRPr="00BB5295">
        <w:t>último</w:t>
      </w:r>
      <w:r w:rsidRPr="00BB5295">
        <w:t xml:space="preserve">, muestro las notas de los </w:t>
      </w:r>
      <w:r w:rsidR="00BB5295" w:rsidRPr="00BB5295">
        <w:t>estudiantes</w:t>
      </w:r>
      <w:r w:rsidRPr="00BB5295">
        <w:t xml:space="preserve"> de cada curso </w:t>
      </w:r>
      <w:r w:rsidR="00BB5295" w:rsidRPr="00BB5295">
        <w:t>enumerando</w:t>
      </w:r>
      <w:r w:rsidRPr="00BB5295">
        <w:t xml:space="preserve"> y recibiendo los valores de la lista, uno por uno, mediante la </w:t>
      </w:r>
      <w:r w:rsidR="00BB5295" w:rsidRPr="00BB5295">
        <w:t>función</w:t>
      </w:r>
      <w:r w:rsidRPr="00BB5295">
        <w:t xml:space="preserve"> </w:t>
      </w:r>
      <w:r w:rsidRPr="00BB5295">
        <w:rPr>
          <w:b/>
          <w:bCs/>
        </w:rPr>
        <w:t>enumarate()</w:t>
      </w:r>
      <w:r w:rsidRPr="00BB5295">
        <w:t xml:space="preserve">, </w:t>
      </w:r>
      <w:r w:rsidR="00BB5295" w:rsidRPr="00BB5295">
        <w:t>iterándolo</w:t>
      </w:r>
      <w:r w:rsidRPr="00BB5295">
        <w:t xml:space="preserve"> con una variable “i” para poder ingresar a cada una de ellas independientemente del curso. </w:t>
      </w:r>
      <w:r w:rsidR="00BB5295" w:rsidRPr="00BB5295">
        <w:t>Después</w:t>
      </w:r>
      <w:r w:rsidRPr="00BB5295">
        <w:t xml:space="preserve"> muestro las notas de cada uno de los grupos promediados, simplemente es coger las notas de los cursos, sumarlos entre si las listas con la </w:t>
      </w:r>
      <w:r w:rsidR="00BB5295" w:rsidRPr="00BB5295">
        <w:t>función</w:t>
      </w:r>
      <w:r w:rsidRPr="00BB5295">
        <w:t xml:space="preserve"> </w:t>
      </w:r>
      <w:r w:rsidRPr="00BB5295">
        <w:rPr>
          <w:b/>
          <w:bCs/>
        </w:rPr>
        <w:t>sum()</w:t>
      </w:r>
      <w:r w:rsidRPr="00BB5295">
        <w:t xml:space="preserve">, y dividirlos por la cantidad que eso lo define el problema. </w:t>
      </w:r>
    </w:p>
    <w:p w14:paraId="74B30CC9" w14:textId="77777777" w:rsidR="00476A3C" w:rsidRPr="00BB5295" w:rsidRDefault="00476A3C" w:rsidP="006E5AC0"/>
    <w:p w14:paraId="60DAE2E9" w14:textId="7C34C49B" w:rsidR="005234A5" w:rsidRPr="00BB5295" w:rsidRDefault="00BB5295" w:rsidP="006E5AC0">
      <w:r w:rsidRPr="00BB5295">
        <w:t>Después</w:t>
      </w:r>
      <w:r w:rsidR="005234A5" w:rsidRPr="00BB5295">
        <w:t xml:space="preserve"> </w:t>
      </w:r>
      <w:r w:rsidRPr="00BB5295">
        <w:t>comenzamos</w:t>
      </w:r>
      <w:r w:rsidR="005234A5" w:rsidRPr="00BB5295">
        <w:t xml:space="preserve"> con una </w:t>
      </w:r>
      <w:r w:rsidRPr="00BB5295">
        <w:t>sumatoria</w:t>
      </w:r>
      <w:r w:rsidR="005234A5" w:rsidRPr="00BB5295">
        <w:t xml:space="preserve"> para averiguar los </w:t>
      </w:r>
      <w:r w:rsidRPr="00BB5295">
        <w:t>aprobados</w:t>
      </w:r>
      <w:r w:rsidR="005234A5" w:rsidRPr="00BB5295">
        <w:t xml:space="preserve"> y </w:t>
      </w:r>
      <w:r w:rsidRPr="00BB5295">
        <w:t>reprobados</w:t>
      </w:r>
      <w:r w:rsidR="005234A5" w:rsidRPr="00BB5295">
        <w:t xml:space="preserve"> mediante un algoritmo creando una variable complementadora que empieza con la </w:t>
      </w:r>
      <w:r w:rsidRPr="00BB5295">
        <w:t>posición</w:t>
      </w:r>
      <w:r w:rsidR="005234A5" w:rsidRPr="00BB5295">
        <w:t xml:space="preserve"> 0 de la lista, si esa variable es mayor a 70 entonces es </w:t>
      </w:r>
      <w:r w:rsidRPr="00BB5295">
        <w:t>aprobado</w:t>
      </w:r>
      <w:r w:rsidR="005234A5" w:rsidRPr="00BB5295">
        <w:t xml:space="preserve">, al </w:t>
      </w:r>
      <w:r w:rsidRPr="00BB5295">
        <w:t>contrario,</w:t>
      </w:r>
      <w:r w:rsidR="005234A5" w:rsidRPr="00BB5295">
        <w:t xml:space="preserve"> es </w:t>
      </w:r>
      <w:r w:rsidRPr="00BB5295">
        <w:t>reprobado</w:t>
      </w:r>
      <w:r w:rsidR="005234A5" w:rsidRPr="00BB5295">
        <w:t xml:space="preserve">.  Finalmente vemos cual es el </w:t>
      </w:r>
      <w:r w:rsidR="005234A5" w:rsidRPr="00BB5295">
        <w:lastRenderedPageBreak/>
        <w:t xml:space="preserve">mayor o menor de todas las notas, eso lo podemos apreciar observando </w:t>
      </w:r>
      <w:r w:rsidRPr="00BB5295">
        <w:t>cómo</w:t>
      </w:r>
      <w:r w:rsidR="005234A5" w:rsidRPr="00BB5295">
        <w:t xml:space="preserve"> y utilizando operadores de mayor y menor en cada uno de los elementos para lograr conseguir el que es mayor y por igual, el que es menor.  </w:t>
      </w:r>
    </w:p>
    <w:p w14:paraId="55DC85FE" w14:textId="68991503" w:rsidR="005234A5" w:rsidRPr="00BB5295" w:rsidRDefault="005234A5" w:rsidP="00786A23">
      <w:pPr>
        <w:ind w:firstLine="0"/>
        <w:jc w:val="center"/>
        <w:rPr>
          <w:b/>
          <w:bCs/>
        </w:rPr>
      </w:pPr>
      <w:r w:rsidRPr="00BB5295">
        <w:rPr>
          <w:b/>
          <w:bCs/>
        </w:rPr>
        <w:t>Ejercicio #2</w:t>
      </w:r>
    </w:p>
    <w:p w14:paraId="2CB9F1C0" w14:textId="3F969D7E" w:rsidR="005234A5" w:rsidRPr="00BB5295" w:rsidRDefault="005234A5" w:rsidP="00476A3C">
      <w:pPr>
        <w:spacing w:line="360" w:lineRule="auto"/>
        <w:rPr>
          <w:b/>
          <w:bCs/>
          <w:i/>
          <w:iCs/>
          <w:u w:val="single"/>
        </w:rPr>
      </w:pPr>
      <w:r w:rsidRPr="00BB5295">
        <w:rPr>
          <w:b/>
          <w:bCs/>
          <w:i/>
          <w:iCs/>
          <w:u w:val="single"/>
        </w:rPr>
        <w:t xml:space="preserve">La empresa La </w:t>
      </w:r>
      <w:r w:rsidR="00BB5295" w:rsidRPr="00BB5295">
        <w:rPr>
          <w:b/>
          <w:bCs/>
          <w:i/>
          <w:iCs/>
          <w:u w:val="single"/>
        </w:rPr>
        <w:t>Cazadora</w:t>
      </w:r>
      <w:r w:rsidRPr="00BB5295">
        <w:rPr>
          <w:b/>
          <w:bCs/>
          <w:i/>
          <w:iCs/>
          <w:u w:val="single"/>
        </w:rPr>
        <w:t xml:space="preserve"> S.A. requiere desarrollar un programa que le permita realizar algunos cálculos estadísticos importantes para la toma de decisiones. - Se debe capturar la cantidad de pasajeros de cada uno de los 4 servicios que se realizan al día para los 5 días de la semana. - Ya que el autobús tiene </w:t>
      </w:r>
      <w:r w:rsidR="00BB5295" w:rsidRPr="00BB5295">
        <w:rPr>
          <w:b/>
          <w:bCs/>
          <w:i/>
          <w:iCs/>
          <w:u w:val="single"/>
        </w:rPr>
        <w:t>una capacidad máxima</w:t>
      </w:r>
      <w:r w:rsidRPr="00BB5295">
        <w:rPr>
          <w:b/>
          <w:bCs/>
          <w:i/>
          <w:iCs/>
          <w:u w:val="single"/>
        </w:rPr>
        <w:t xml:space="preserve"> de 60 pasajeros, se debe verificar que no se ingrese un valor mayor a 60. - El programa debe mostrar el promedio de pasajeros de cada uno de los días. - El programa debe mostrar el promedio general de todos los días y todos los servicios. - El programa debe mostrar cuál de los 4 servicios durante el día es el mejor (en el que se transportan más personas). - El programa debe mostrar el momento en que menos pasajeros se transportaron (servicio y día). - La captura de los datos y cada uno de los procesos que muestran información deben estar ubicados en su propio </w:t>
      </w:r>
      <w:r w:rsidR="00BB5295" w:rsidRPr="00BB5295">
        <w:rPr>
          <w:b/>
          <w:bCs/>
          <w:i/>
          <w:iCs/>
          <w:u w:val="single"/>
        </w:rPr>
        <w:t>subproceso</w:t>
      </w:r>
      <w:r w:rsidRPr="00BB5295">
        <w:rPr>
          <w:b/>
          <w:bCs/>
          <w:i/>
          <w:iCs/>
          <w:u w:val="single"/>
        </w:rPr>
        <w:t xml:space="preserve">. - Debe utilizar un arreglo de 2 dimensiones. - Debe utilizar nombres representativos para los elementos (variables, arreglos, </w:t>
      </w:r>
      <w:r w:rsidR="00BB5295" w:rsidRPr="00BB5295">
        <w:rPr>
          <w:b/>
          <w:bCs/>
          <w:i/>
          <w:iCs/>
          <w:u w:val="single"/>
        </w:rPr>
        <w:t>subprocesos</w:t>
      </w:r>
      <w:r w:rsidRPr="00BB5295">
        <w:rPr>
          <w:b/>
          <w:bCs/>
          <w:i/>
          <w:iCs/>
          <w:u w:val="single"/>
        </w:rPr>
        <w:t>, etc.).</w:t>
      </w:r>
    </w:p>
    <w:p w14:paraId="43F027B5" w14:textId="77777777" w:rsidR="00476A3C" w:rsidRPr="00BB5295" w:rsidRDefault="00476A3C" w:rsidP="00786A23"/>
    <w:p w14:paraId="57A5729C" w14:textId="778C4BCD" w:rsidR="005234A5" w:rsidRPr="00BB5295" w:rsidRDefault="00DD6636" w:rsidP="005234A5">
      <w:r w:rsidRPr="00BB5295">
        <w:t xml:space="preserve">Para este ejercicio creamos un diccionario que se llama </w:t>
      </w:r>
      <w:r w:rsidR="00BB5295" w:rsidRPr="00BB5295">
        <w:t>días</w:t>
      </w:r>
      <w:r w:rsidRPr="00BB5295">
        <w:t xml:space="preserve">, donde se ingresara todos los datos que se almacenan por </w:t>
      </w:r>
      <w:r w:rsidR="00BB5295" w:rsidRPr="00BB5295">
        <w:t>día</w:t>
      </w:r>
      <w:r w:rsidRPr="00BB5295">
        <w:t xml:space="preserve"> en los buses. </w:t>
      </w:r>
      <w:r w:rsidR="006E5AC0" w:rsidRPr="00BB5295">
        <w:t xml:space="preserve">Este ejercicio se imparte en 3 procesos diferentes, con tres iteraciones diferentes. </w:t>
      </w:r>
      <w:r w:rsidR="00476A3C" w:rsidRPr="00BB5295">
        <w:t xml:space="preserve">El primer proceso digita la cantidad de personas en los servicios por </w:t>
      </w:r>
      <w:r w:rsidR="00BB5295" w:rsidRPr="00BB5295">
        <w:t>día</w:t>
      </w:r>
      <w:r w:rsidR="00476A3C" w:rsidRPr="00BB5295">
        <w:t xml:space="preserve"> y los guarda en los diccionarios </w:t>
      </w:r>
      <w:r w:rsidR="00BB5295" w:rsidRPr="00BB5295">
        <w:t>días</w:t>
      </w:r>
      <w:r w:rsidR="00476A3C" w:rsidRPr="00BB5295">
        <w:t xml:space="preserve">. En el segundo proceso, sacamos un promedio de cuantas personas por servicio hay en el </w:t>
      </w:r>
      <w:r w:rsidR="00BB5295" w:rsidRPr="00BB5295">
        <w:t>día</w:t>
      </w:r>
      <w:r w:rsidR="00476A3C" w:rsidRPr="00BB5295">
        <w:t xml:space="preserve">, y con ese promedio sacamos un promedio general de todos los </w:t>
      </w:r>
      <w:r w:rsidR="00BB5295" w:rsidRPr="00BB5295">
        <w:t>días</w:t>
      </w:r>
      <w:r w:rsidR="00476A3C" w:rsidRPr="00BB5295">
        <w:t xml:space="preserve">. Por </w:t>
      </w:r>
      <w:r w:rsidR="00BB5295" w:rsidRPr="00BB5295">
        <w:t>último,</w:t>
      </w:r>
      <w:r w:rsidR="00476A3C" w:rsidRPr="00BB5295">
        <w:t xml:space="preserve"> creamos </w:t>
      </w:r>
      <w:r w:rsidR="00BB5295" w:rsidRPr="00BB5295">
        <w:t>una iteración</w:t>
      </w:r>
      <w:r w:rsidR="00476A3C" w:rsidRPr="00BB5295">
        <w:t xml:space="preserve"> que analiza cada uno de los datos del diccionario, creamos variables para ver </w:t>
      </w:r>
      <w:r w:rsidR="00BB5295" w:rsidRPr="00BB5295">
        <w:t>cuál</w:t>
      </w:r>
      <w:r w:rsidR="00476A3C" w:rsidRPr="00BB5295">
        <w:t xml:space="preserve"> fue el mejor o peor servicio, (Se basa en cual hubo </w:t>
      </w:r>
      <w:r w:rsidR="00BB5295" w:rsidRPr="00BB5295">
        <w:t>más</w:t>
      </w:r>
      <w:r w:rsidR="00476A3C" w:rsidRPr="00BB5295">
        <w:t xml:space="preserve"> o en cual hubo menos gente) con limitaciones hasta 60 personas por servicio</w:t>
      </w:r>
      <w:r w:rsidR="00BB5295" w:rsidRPr="00BB5295">
        <w:t>.:</w:t>
      </w:r>
    </w:p>
    <w:p w14:paraId="35F874E9" w14:textId="77777777" w:rsidR="0088096F" w:rsidRPr="00BB5295" w:rsidRDefault="0088096F" w:rsidP="005234A5">
      <w:pPr>
        <w:jc w:val="both"/>
      </w:pPr>
    </w:p>
    <w:p w14:paraId="3947A088" w14:textId="618556B9" w:rsidR="00476A3C" w:rsidRPr="00BB5295" w:rsidRDefault="00476A3C" w:rsidP="00786A23">
      <w:pPr>
        <w:pStyle w:val="SectionTitle"/>
      </w:pPr>
      <w:r w:rsidRPr="00BB5295">
        <w:lastRenderedPageBreak/>
        <w:t>Ejercicio #3</w:t>
      </w:r>
    </w:p>
    <w:p w14:paraId="1EDFD637" w14:textId="33BDFE53" w:rsidR="00476A3C" w:rsidRPr="00BB5295" w:rsidRDefault="00476A3C" w:rsidP="00476A3C">
      <w:pPr>
        <w:spacing w:line="360" w:lineRule="auto"/>
        <w:rPr>
          <w:b/>
          <w:bCs/>
          <w:i/>
          <w:iCs/>
          <w:u w:val="single"/>
        </w:rPr>
      </w:pPr>
      <w:r w:rsidRPr="00BB5295">
        <w:rPr>
          <w:b/>
          <w:bCs/>
          <w:i/>
          <w:iCs/>
          <w:u w:val="single"/>
        </w:rPr>
        <w:t>El equipo de fútbol nacional Las Tuercas F.C. cuenta con 25 jugadores en su planilla, cada uno de ellos recibe un salario mensual diferente y el equipo paga los salarios en efectivo. Por lo que le ha solicitado desarrollar un programa que reciba el salario de cada uno de los futbolistas, posterior, debe informar cuál es el monto de dinero que se debe retirar del banco y la denominación de billetes y monedas necesaria para poder realizar el pago exacto en efectivo. Considere las denominaciones de billetes y monedas disponibles en nuestro país.</w:t>
      </w:r>
    </w:p>
    <w:p w14:paraId="4F512755" w14:textId="77777777" w:rsidR="00476A3C" w:rsidRPr="00BB5295" w:rsidRDefault="00476A3C" w:rsidP="00786A23">
      <w:pPr>
        <w:rPr>
          <w:b/>
          <w:bCs/>
          <w:i/>
          <w:iCs/>
          <w:u w:val="single"/>
        </w:rPr>
      </w:pPr>
    </w:p>
    <w:p w14:paraId="0CAFD9B0" w14:textId="4B32CF2B" w:rsidR="00476A3C" w:rsidRPr="00BB5295" w:rsidRDefault="00476A3C" w:rsidP="00786A23">
      <w:r w:rsidRPr="00BB5295">
        <w:t xml:space="preserve">En mi </w:t>
      </w:r>
      <w:r w:rsidR="00BB5295" w:rsidRPr="00BB5295">
        <w:t>opinión</w:t>
      </w:r>
      <w:r w:rsidRPr="00BB5295">
        <w:t xml:space="preserve"> este fue el ejercicio </w:t>
      </w:r>
      <w:r w:rsidR="00BB5295" w:rsidRPr="00BB5295">
        <w:t>más</w:t>
      </w:r>
      <w:r w:rsidRPr="00BB5295">
        <w:t xml:space="preserve"> sencillo de todos, era simplemente aplicarle cierta </w:t>
      </w:r>
      <w:r w:rsidR="00BB5295" w:rsidRPr="00BB5295">
        <w:t>lógica</w:t>
      </w:r>
      <w:r w:rsidRPr="00BB5295">
        <w:t xml:space="preserve"> para que se aplicara al </w:t>
      </w:r>
      <w:r w:rsidR="00BB5295" w:rsidRPr="00BB5295">
        <w:t>desglose</w:t>
      </w:r>
      <w:r w:rsidRPr="00BB5295">
        <w:t xml:space="preserve">, primer creamos una </w:t>
      </w:r>
      <w:r w:rsidR="00BB5295" w:rsidRPr="00BB5295">
        <w:t>interacción</w:t>
      </w:r>
      <w:r w:rsidRPr="00BB5295">
        <w:t xml:space="preserve"> sobre la cantidad de jugadores en la planilla, y con eso ingresamos un input sobre el salario de cada uno de esos jugadores. A partir de eso comenzamos a hacer el </w:t>
      </w:r>
      <w:r w:rsidR="00BB5295" w:rsidRPr="00BB5295">
        <w:t>desglose</w:t>
      </w:r>
      <w:r w:rsidRPr="00BB5295">
        <w:t xml:space="preserve"> en base a los billetes que nos presentan en la tabla, la </w:t>
      </w:r>
      <w:r w:rsidR="00BB5295" w:rsidRPr="00BB5295">
        <w:t>lógica</w:t>
      </w:r>
      <w:r w:rsidRPr="00BB5295">
        <w:t xml:space="preserve"> va tal que </w:t>
      </w:r>
      <w:r w:rsidR="00BB5295" w:rsidRPr="00BB5295">
        <w:t>así</w:t>
      </w:r>
      <w:r w:rsidRPr="00BB5295">
        <w:t>:</w:t>
      </w:r>
    </w:p>
    <w:p w14:paraId="3710F800" w14:textId="18A80E1A" w:rsidR="00476A3C" w:rsidRPr="00BB5295" w:rsidRDefault="00476A3C" w:rsidP="00786A23">
      <w:pPr>
        <w:pStyle w:val="ListParagraph"/>
        <w:numPr>
          <w:ilvl w:val="0"/>
          <w:numId w:val="12"/>
        </w:numPr>
        <w:jc w:val="center"/>
        <w:rPr>
          <w:u w:val="single"/>
        </w:rPr>
      </w:pPr>
      <w:r w:rsidRPr="00BB5295">
        <w:rPr>
          <w:u w:val="single"/>
        </w:rPr>
        <w:t>Billete de 50,000</w:t>
      </w:r>
    </w:p>
    <w:p w14:paraId="14EA85E8" w14:textId="1C62714C" w:rsidR="00476A3C" w:rsidRPr="00BB5295" w:rsidRDefault="00476A3C" w:rsidP="00786A23">
      <w:pPr>
        <w:pStyle w:val="ListParagraph"/>
        <w:numPr>
          <w:ilvl w:val="0"/>
          <w:numId w:val="12"/>
        </w:numPr>
        <w:jc w:val="center"/>
        <w:rPr>
          <w:u w:val="single"/>
        </w:rPr>
      </w:pPr>
      <w:r w:rsidRPr="00BB5295">
        <w:rPr>
          <w:u w:val="single"/>
        </w:rPr>
        <w:t>Salario dividido exactamente sobre 50,000</w:t>
      </w:r>
    </w:p>
    <w:p w14:paraId="4892AD3E" w14:textId="4C874BB6" w:rsidR="00476A3C" w:rsidRPr="00BB5295" w:rsidRDefault="00476A3C" w:rsidP="00786A23">
      <w:pPr>
        <w:pStyle w:val="ListParagraph"/>
        <w:numPr>
          <w:ilvl w:val="0"/>
          <w:numId w:val="12"/>
        </w:numPr>
        <w:jc w:val="center"/>
        <w:rPr>
          <w:u w:val="single"/>
        </w:rPr>
      </w:pPr>
      <w:r w:rsidRPr="00BB5295">
        <w:rPr>
          <w:u w:val="single"/>
        </w:rPr>
        <w:t xml:space="preserve">Salario ahora cambia su valor y es igual al </w:t>
      </w:r>
      <w:r w:rsidR="00BB5295" w:rsidRPr="00BB5295">
        <w:rPr>
          <w:u w:val="single"/>
        </w:rPr>
        <w:t>módulo</w:t>
      </w:r>
      <w:r w:rsidRPr="00BB5295">
        <w:rPr>
          <w:u w:val="single"/>
        </w:rPr>
        <w:t xml:space="preserve"> del salario y 50,000 a partir del mismo residuo.</w:t>
      </w:r>
    </w:p>
    <w:p w14:paraId="2A1085EB" w14:textId="255D1862" w:rsidR="00476A3C" w:rsidRPr="00BB5295" w:rsidRDefault="00BB5295" w:rsidP="00786A23">
      <w:pPr>
        <w:pStyle w:val="ListParagraph"/>
        <w:numPr>
          <w:ilvl w:val="0"/>
          <w:numId w:val="12"/>
        </w:numPr>
        <w:jc w:val="center"/>
        <w:rPr>
          <w:u w:val="single"/>
        </w:rPr>
      </w:pPr>
      <w:r>
        <w:rPr>
          <w:u w:val="single"/>
        </w:rPr>
        <w:t>A</w:t>
      </w:r>
      <w:r w:rsidRPr="00BB5295">
        <w:rPr>
          <w:u w:val="single"/>
        </w:rPr>
        <w:t>sí</w:t>
      </w:r>
      <w:r w:rsidR="00476A3C" w:rsidRPr="00BB5295">
        <w:rPr>
          <w:u w:val="single"/>
        </w:rPr>
        <w:t xml:space="preserve"> con todo el desglose. </w:t>
      </w:r>
    </w:p>
    <w:p w14:paraId="08032AE4" w14:textId="77777777" w:rsidR="00476A3C" w:rsidRPr="00BB5295" w:rsidRDefault="00476A3C" w:rsidP="00786A23"/>
    <w:p w14:paraId="691AC4C7" w14:textId="76548FF2" w:rsidR="00476A3C" w:rsidRPr="00BB5295" w:rsidRDefault="00476A3C" w:rsidP="00786A23">
      <w:r w:rsidRPr="00BB5295">
        <w:t xml:space="preserve">Por </w:t>
      </w:r>
      <w:proofErr w:type="gramStart"/>
      <w:r w:rsidR="00BB5295" w:rsidRPr="00BB5295">
        <w:t>último</w:t>
      </w:r>
      <w:proofErr w:type="gramEnd"/>
      <w:r w:rsidRPr="00BB5295">
        <w:t xml:space="preserve"> nada </w:t>
      </w:r>
      <w:r w:rsidR="00BB5295" w:rsidRPr="00BB5295">
        <w:t>más</w:t>
      </w:r>
      <w:r w:rsidRPr="00BB5295">
        <w:t xml:space="preserve"> utilizamos la </w:t>
      </w:r>
      <w:r w:rsidR="00BB5295" w:rsidRPr="00BB5295">
        <w:t>función</w:t>
      </w:r>
      <w:r w:rsidRPr="00BB5295">
        <w:t xml:space="preserve"> </w:t>
      </w:r>
      <w:r w:rsidRPr="00BB5295">
        <w:rPr>
          <w:b/>
          <w:bCs/>
        </w:rPr>
        <w:t>print()</w:t>
      </w:r>
      <w:r w:rsidRPr="00BB5295">
        <w:t xml:space="preserve"> para dar salida a cada uno de los porcentajes o billetes que se necesitan para poder pagarle al jugador. </w:t>
      </w:r>
    </w:p>
    <w:p w14:paraId="4D5FB4B7" w14:textId="77777777" w:rsidR="00476A3C" w:rsidRPr="00BB5295" w:rsidRDefault="00476A3C" w:rsidP="00476A3C">
      <w:pPr>
        <w:spacing w:line="360" w:lineRule="auto"/>
      </w:pPr>
    </w:p>
    <w:p w14:paraId="27B0D741" w14:textId="77777777" w:rsidR="00476A3C" w:rsidRPr="00BB5295" w:rsidRDefault="00476A3C" w:rsidP="00476A3C">
      <w:pPr>
        <w:spacing w:line="360" w:lineRule="auto"/>
      </w:pPr>
    </w:p>
    <w:p w14:paraId="6D5F68AC" w14:textId="77777777" w:rsidR="00476A3C" w:rsidRPr="00BB5295" w:rsidRDefault="00476A3C" w:rsidP="00476A3C">
      <w:pPr>
        <w:spacing w:line="360" w:lineRule="auto"/>
      </w:pPr>
    </w:p>
    <w:p w14:paraId="216306E9" w14:textId="77777777" w:rsidR="00476A3C" w:rsidRPr="00BB5295" w:rsidRDefault="00476A3C" w:rsidP="00476A3C">
      <w:pPr>
        <w:spacing w:line="360" w:lineRule="auto"/>
      </w:pPr>
    </w:p>
    <w:p w14:paraId="5C04DE88" w14:textId="77777777" w:rsidR="00476A3C" w:rsidRPr="00BB5295" w:rsidRDefault="00476A3C" w:rsidP="00476A3C">
      <w:pPr>
        <w:spacing w:line="360" w:lineRule="auto"/>
      </w:pPr>
    </w:p>
    <w:p w14:paraId="5E7501A0" w14:textId="77777777" w:rsidR="00476A3C" w:rsidRPr="00BB5295" w:rsidRDefault="00476A3C" w:rsidP="00476A3C">
      <w:pPr>
        <w:spacing w:line="360" w:lineRule="auto"/>
      </w:pPr>
    </w:p>
    <w:p w14:paraId="32AD9BA7" w14:textId="77777777" w:rsidR="00786A23" w:rsidRPr="00BB5295" w:rsidRDefault="00786A23" w:rsidP="00786A23">
      <w:pPr>
        <w:spacing w:line="360" w:lineRule="auto"/>
        <w:ind w:firstLine="0"/>
      </w:pPr>
    </w:p>
    <w:p w14:paraId="6A37493E" w14:textId="4939144F" w:rsidR="00786A23" w:rsidRPr="00BB5295" w:rsidRDefault="00476A3C" w:rsidP="00786A23">
      <w:pPr>
        <w:ind w:firstLine="0"/>
        <w:jc w:val="center"/>
        <w:rPr>
          <w:b/>
          <w:bCs/>
        </w:rPr>
      </w:pPr>
      <w:r w:rsidRPr="00BB5295">
        <w:rPr>
          <w:b/>
          <w:bCs/>
        </w:rPr>
        <w:lastRenderedPageBreak/>
        <w:t>Ejercicio #4</w:t>
      </w:r>
    </w:p>
    <w:p w14:paraId="6A01AF7E" w14:textId="354DC07B" w:rsidR="00786A23" w:rsidRPr="00BB5295" w:rsidRDefault="00786A23" w:rsidP="00786A23">
      <w:pPr>
        <w:spacing w:line="360" w:lineRule="auto"/>
        <w:rPr>
          <w:b/>
          <w:bCs/>
          <w:i/>
          <w:iCs/>
          <w:u w:val="single"/>
        </w:rPr>
      </w:pPr>
      <w:r w:rsidRPr="00BB5295">
        <w:rPr>
          <w:b/>
          <w:bCs/>
          <w:i/>
          <w:iCs/>
          <w:u w:val="single"/>
        </w:rPr>
        <w:t>En el abastecedor La Deportiva se ha detectado la necesidad de</w:t>
      </w:r>
      <w:r w:rsidRPr="00BB5295">
        <w:rPr>
          <w:b/>
          <w:bCs/>
          <w:i/>
          <w:iCs/>
          <w:u w:val="single"/>
        </w:rPr>
        <w:t xml:space="preserve"> </w:t>
      </w:r>
      <w:r w:rsidRPr="00BB5295">
        <w:rPr>
          <w:b/>
          <w:bCs/>
          <w:i/>
          <w:iCs/>
          <w:u w:val="single"/>
        </w:rPr>
        <w:t>controlar el aforo de personas que se mantienen dentro del negocio</w:t>
      </w:r>
      <w:r w:rsidRPr="00BB5295">
        <w:rPr>
          <w:b/>
          <w:bCs/>
          <w:i/>
          <w:iCs/>
          <w:u w:val="single"/>
        </w:rPr>
        <w:t xml:space="preserve"> </w:t>
      </w:r>
      <w:r w:rsidRPr="00BB5295">
        <w:rPr>
          <w:b/>
          <w:bCs/>
          <w:i/>
          <w:iCs/>
          <w:u w:val="single"/>
        </w:rPr>
        <w:t>para cumplir con la normativa del Ministerio de Salud. El propietario de</w:t>
      </w:r>
      <w:r w:rsidRPr="00BB5295">
        <w:rPr>
          <w:b/>
          <w:bCs/>
          <w:i/>
          <w:iCs/>
          <w:u w:val="single"/>
        </w:rPr>
        <w:t xml:space="preserve"> </w:t>
      </w:r>
      <w:r w:rsidR="00BB5295" w:rsidRPr="00BB5295">
        <w:rPr>
          <w:b/>
          <w:bCs/>
          <w:i/>
          <w:iCs/>
          <w:u w:val="single"/>
        </w:rPr>
        <w:t>abastecedor</w:t>
      </w:r>
      <w:r w:rsidRPr="00BB5295">
        <w:rPr>
          <w:b/>
          <w:bCs/>
          <w:i/>
          <w:iCs/>
          <w:u w:val="single"/>
        </w:rPr>
        <w:t xml:space="preserve"> requiere desarrollar dos aplicaciones, una para registrar</w:t>
      </w:r>
      <w:r w:rsidRPr="00BB5295">
        <w:rPr>
          <w:b/>
          <w:bCs/>
          <w:i/>
          <w:iCs/>
          <w:u w:val="single"/>
        </w:rPr>
        <w:t xml:space="preserve"> </w:t>
      </w:r>
      <w:r w:rsidRPr="00BB5295">
        <w:rPr>
          <w:b/>
          <w:bCs/>
          <w:i/>
          <w:iCs/>
          <w:u w:val="single"/>
        </w:rPr>
        <w:t>el ingreso de cada persona (uno a uno) y otra para registrar el egreso</w:t>
      </w:r>
      <w:r w:rsidRPr="00BB5295">
        <w:rPr>
          <w:b/>
          <w:bCs/>
          <w:i/>
          <w:iCs/>
          <w:u w:val="single"/>
        </w:rPr>
        <w:t xml:space="preserve"> </w:t>
      </w:r>
      <w:r w:rsidRPr="00BB5295">
        <w:rPr>
          <w:b/>
          <w:bCs/>
          <w:i/>
          <w:iCs/>
          <w:u w:val="single"/>
        </w:rPr>
        <w:t>(uno a uno).</w:t>
      </w:r>
      <w:r w:rsidRPr="00BB5295">
        <w:rPr>
          <w:b/>
          <w:bCs/>
          <w:i/>
          <w:iCs/>
          <w:u w:val="single"/>
        </w:rPr>
        <w:t xml:space="preserve"> </w:t>
      </w:r>
      <w:r w:rsidRPr="00BB5295">
        <w:rPr>
          <w:b/>
          <w:bCs/>
          <w:i/>
          <w:iCs/>
          <w:u w:val="single"/>
        </w:rPr>
        <w:t>Son dos aplicaciones independientes porque existe una puerta para el</w:t>
      </w:r>
      <w:r w:rsidRPr="00BB5295">
        <w:rPr>
          <w:b/>
          <w:bCs/>
          <w:i/>
          <w:iCs/>
          <w:u w:val="single"/>
        </w:rPr>
        <w:t xml:space="preserve"> </w:t>
      </w:r>
      <w:r w:rsidRPr="00BB5295">
        <w:rPr>
          <w:b/>
          <w:bCs/>
          <w:i/>
          <w:iCs/>
          <w:u w:val="single"/>
        </w:rPr>
        <w:t>ingreso y otra para el egreso.</w:t>
      </w:r>
      <w:r w:rsidRPr="00BB5295">
        <w:rPr>
          <w:b/>
          <w:bCs/>
          <w:i/>
          <w:iCs/>
          <w:u w:val="single"/>
        </w:rPr>
        <w:t xml:space="preserve"> </w:t>
      </w:r>
      <w:r w:rsidRPr="00BB5295">
        <w:rPr>
          <w:b/>
          <w:bCs/>
          <w:i/>
          <w:iCs/>
          <w:u w:val="single"/>
        </w:rPr>
        <w:t>La capacidad del abastecedor es de 10 personas como máximo.</w:t>
      </w:r>
      <w:r w:rsidRPr="00BB5295">
        <w:rPr>
          <w:b/>
          <w:bCs/>
          <w:i/>
          <w:iCs/>
          <w:u w:val="single"/>
        </w:rPr>
        <w:t xml:space="preserve"> </w:t>
      </w:r>
      <w:r w:rsidRPr="00BB5295">
        <w:rPr>
          <w:b/>
          <w:bCs/>
          <w:i/>
          <w:iCs/>
          <w:u w:val="single"/>
        </w:rPr>
        <w:t>Considere almacenar la cantidad de personas actuales en un</w:t>
      </w:r>
      <w:r w:rsidRPr="00BB5295">
        <w:rPr>
          <w:b/>
          <w:bCs/>
          <w:i/>
          <w:iCs/>
          <w:u w:val="single"/>
        </w:rPr>
        <w:t xml:space="preserve"> </w:t>
      </w:r>
      <w:r w:rsidRPr="00BB5295">
        <w:rPr>
          <w:b/>
          <w:bCs/>
          <w:i/>
          <w:iCs/>
          <w:u w:val="single"/>
        </w:rPr>
        <w:t>archivo de texto para que esta información se comparta entre las</w:t>
      </w:r>
      <w:r w:rsidRPr="00BB5295">
        <w:rPr>
          <w:b/>
          <w:bCs/>
          <w:i/>
          <w:iCs/>
          <w:u w:val="single"/>
        </w:rPr>
        <w:t xml:space="preserve"> </w:t>
      </w:r>
      <w:r w:rsidRPr="00BB5295">
        <w:rPr>
          <w:b/>
          <w:bCs/>
          <w:i/>
          <w:iCs/>
          <w:u w:val="single"/>
        </w:rPr>
        <w:t>aplicaciones.</w:t>
      </w:r>
    </w:p>
    <w:p w14:paraId="5E03B694" w14:textId="77777777" w:rsidR="00786A23" w:rsidRPr="00BB5295" w:rsidRDefault="00786A23" w:rsidP="00BB5295">
      <w:pPr>
        <w:rPr>
          <w:b/>
          <w:bCs/>
          <w:i/>
          <w:iCs/>
          <w:u w:val="single"/>
        </w:rPr>
      </w:pPr>
    </w:p>
    <w:p w14:paraId="02BF3685" w14:textId="2D9806EE" w:rsidR="00786A23" w:rsidRPr="00BB5295" w:rsidRDefault="00786A23" w:rsidP="00786A23">
      <w:pPr>
        <w:spacing w:line="360" w:lineRule="auto"/>
      </w:pPr>
      <w:r w:rsidRPr="00BB5295">
        <w:t xml:space="preserve">Este </w:t>
      </w:r>
      <w:r w:rsidR="00BB5295" w:rsidRPr="00BB5295">
        <w:t>último</w:t>
      </w:r>
      <w:r w:rsidRPr="00BB5295">
        <w:t xml:space="preserve"> ejercicio fue el que </w:t>
      </w:r>
      <w:r w:rsidR="00BB5295" w:rsidRPr="00BB5295">
        <w:t>más</w:t>
      </w:r>
      <w:r w:rsidRPr="00BB5295">
        <w:t xml:space="preserve"> me gusta particularmente por lo de ingresar el archivo, </w:t>
      </w:r>
      <w:r w:rsidR="00BB5295" w:rsidRPr="00BB5295">
        <w:t>básicamente</w:t>
      </w:r>
      <w:r w:rsidRPr="00BB5295">
        <w:t xml:space="preserve"> es un </w:t>
      </w:r>
      <w:r w:rsidR="00BB5295" w:rsidRPr="00BB5295">
        <w:t>menú</w:t>
      </w:r>
      <w:r w:rsidRPr="00BB5295">
        <w:t xml:space="preserve"> con dos tipos de opciones completamente distinta una y la otra, existe la </w:t>
      </w:r>
      <w:r w:rsidR="00BB5295" w:rsidRPr="00BB5295">
        <w:t>función</w:t>
      </w:r>
      <w:r w:rsidRPr="00BB5295">
        <w:t xml:space="preserve"> </w:t>
      </w:r>
      <w:r w:rsidRPr="00BB5295">
        <w:rPr>
          <w:b/>
          <w:bCs/>
        </w:rPr>
        <w:t>ingresar()</w:t>
      </w:r>
      <w:r w:rsidRPr="00BB5295">
        <w:t xml:space="preserve"> y la </w:t>
      </w:r>
      <w:r w:rsidR="00BB5295" w:rsidRPr="00BB5295">
        <w:t>función</w:t>
      </w:r>
      <w:r w:rsidRPr="00BB5295">
        <w:t xml:space="preserve"> </w:t>
      </w:r>
      <w:r w:rsidRPr="00BB5295">
        <w:rPr>
          <w:b/>
          <w:bCs/>
        </w:rPr>
        <w:t>egresar()</w:t>
      </w:r>
      <w:r w:rsidRPr="00BB5295">
        <w:t xml:space="preserve">, </w:t>
      </w:r>
      <w:r w:rsidR="00BB5295" w:rsidRPr="00BB5295">
        <w:t>con anterioridad a</w:t>
      </w:r>
      <w:r w:rsidRPr="00BB5295">
        <w:t xml:space="preserve"> eso, inicializamos el archivo conjunto a un while para que siempre este abierto durante el programa, ya que necesitamos que las dos funciones independientes, </w:t>
      </w:r>
      <w:r w:rsidR="00BB5295" w:rsidRPr="00BB5295">
        <w:t>estén</w:t>
      </w:r>
      <w:r w:rsidRPr="00BB5295">
        <w:t xml:space="preserve"> correlacionadas de una forma entre </w:t>
      </w:r>
      <w:r w:rsidR="00BB5295" w:rsidRPr="00BB5295">
        <w:t>sí</w:t>
      </w:r>
      <w:r w:rsidRPr="00BB5295">
        <w:t xml:space="preserve">. La </w:t>
      </w:r>
      <w:r w:rsidR="00BB5295" w:rsidRPr="00BB5295">
        <w:t>función</w:t>
      </w:r>
      <w:r w:rsidRPr="00BB5295">
        <w:t xml:space="preserve"> ingresar, nos pide el nombre de personas que van ingresando, y lo suma a una lista creada anteriormente </w:t>
      </w:r>
      <w:r w:rsidR="00BB5295" w:rsidRPr="00BB5295">
        <w:t>específicamente</w:t>
      </w:r>
      <w:r w:rsidRPr="00BB5295">
        <w:t xml:space="preserve"> de los ingresados, </w:t>
      </w:r>
      <w:r w:rsidR="00BB5295" w:rsidRPr="00BB5295">
        <w:t>además</w:t>
      </w:r>
      <w:r w:rsidRPr="00BB5295">
        <w:t xml:space="preserve"> que los escribe de una vez en el archivo, </w:t>
      </w:r>
      <w:r w:rsidR="00BB5295" w:rsidRPr="00BB5295">
        <w:t>después</w:t>
      </w:r>
      <w:r w:rsidRPr="00BB5295">
        <w:t xml:space="preserve"> la </w:t>
      </w:r>
      <w:r w:rsidR="00BB5295" w:rsidRPr="00BB5295">
        <w:t>función</w:t>
      </w:r>
      <w:r w:rsidRPr="00BB5295">
        <w:t xml:space="preserve"> egresar, digita nuevamente el nombre que usted </w:t>
      </w:r>
      <w:r w:rsidR="00BB5295" w:rsidRPr="00BB5295">
        <w:t>escribió</w:t>
      </w:r>
      <w:r w:rsidRPr="00BB5295">
        <w:t xml:space="preserve"> anteriormente en ingresar, pero esta vez para eliminarlo tanto de la lista de egresados como e ingresado como en el archivo. Cabe destacar que todo eso se controla mediante un </w:t>
      </w:r>
      <w:r w:rsidR="00BB5295" w:rsidRPr="00BB5295">
        <w:t>menú</w:t>
      </w:r>
      <w:r w:rsidRPr="00BB5295">
        <w:t xml:space="preserve"> simple en while que siempre </w:t>
      </w:r>
      <w:r w:rsidR="00BB5295" w:rsidRPr="00BB5295">
        <w:t>estará</w:t>
      </w:r>
      <w:r w:rsidRPr="00BB5295">
        <w:t xml:space="preserve"> </w:t>
      </w:r>
      <w:r w:rsidR="00BB5295" w:rsidRPr="00BB5295">
        <w:t>abierto</w:t>
      </w:r>
      <w:r w:rsidRPr="00BB5295">
        <w:t xml:space="preserve"> en el programa hasta que, </w:t>
      </w:r>
      <w:r w:rsidR="00BB5295" w:rsidRPr="00BB5295">
        <w:t>escojas</w:t>
      </w:r>
      <w:r w:rsidRPr="00BB5295">
        <w:t xml:space="preserve"> la </w:t>
      </w:r>
      <w:r w:rsidR="00BB5295" w:rsidRPr="00BB5295">
        <w:t>opción</w:t>
      </w:r>
      <w:r w:rsidRPr="00BB5295">
        <w:t xml:space="preserve"> </w:t>
      </w:r>
      <w:r w:rsidR="00BB5295" w:rsidRPr="00BB5295">
        <w:t>número</w:t>
      </w:r>
      <w:r w:rsidRPr="00BB5295">
        <w:t xml:space="preserve"> 3 que indica salir del programa, o simplemente de salgas del ejecutable. </w:t>
      </w:r>
    </w:p>
    <w:p w14:paraId="3B1B5677" w14:textId="77777777" w:rsidR="00786A23" w:rsidRPr="00BB5295" w:rsidRDefault="00786A23" w:rsidP="00786A23">
      <w:pPr>
        <w:spacing w:line="360" w:lineRule="auto"/>
        <w:ind w:firstLine="0"/>
      </w:pPr>
    </w:p>
    <w:p w14:paraId="3ED90D27" w14:textId="77777777" w:rsidR="00786A23" w:rsidRPr="00BB5295" w:rsidRDefault="00786A23" w:rsidP="00786A23">
      <w:pPr>
        <w:spacing w:line="360" w:lineRule="auto"/>
        <w:ind w:firstLine="0"/>
      </w:pPr>
    </w:p>
    <w:p w14:paraId="00E0820F" w14:textId="7BD52598" w:rsidR="00786A23" w:rsidRPr="00BB5295" w:rsidRDefault="00786A23" w:rsidP="00786A23">
      <w:pPr>
        <w:spacing w:line="360" w:lineRule="auto"/>
        <w:ind w:firstLine="0"/>
      </w:pPr>
      <w:r w:rsidRPr="00BB5295">
        <w:rPr>
          <w:b/>
          <w:bCs/>
        </w:rPr>
        <w:t xml:space="preserve">Adjunto el </w:t>
      </w:r>
      <w:r w:rsidR="00BB5295" w:rsidRPr="00BB5295">
        <w:rPr>
          <w:b/>
          <w:bCs/>
        </w:rPr>
        <w:t>enlace</w:t>
      </w:r>
      <w:r w:rsidRPr="00BB5295">
        <w:rPr>
          <w:b/>
          <w:bCs/>
        </w:rPr>
        <w:t xml:space="preserve"> del repositorio donde se encuentran cada uno de los ejercicios como este </w:t>
      </w:r>
      <w:r w:rsidR="00BB5295" w:rsidRPr="00BB5295">
        <w:rPr>
          <w:b/>
          <w:bCs/>
        </w:rPr>
        <w:t>Word</w:t>
      </w:r>
      <w:r w:rsidRPr="00BB5295">
        <w:rPr>
          <w:b/>
          <w:bCs/>
        </w:rPr>
        <w:t xml:space="preserve">: </w:t>
      </w:r>
      <w:hyperlink r:id="rId10" w:history="1">
        <w:r w:rsidRPr="00BB5295">
          <w:rPr>
            <w:rStyle w:val="Hyperlink"/>
          </w:rPr>
          <w:t>https://github.com/JulianClotCordoba/practica_programada</w:t>
        </w:r>
      </w:hyperlink>
    </w:p>
    <w:p w14:paraId="4C9F7BCE" w14:textId="77777777" w:rsidR="00786A23" w:rsidRPr="00BB5295" w:rsidRDefault="00786A23" w:rsidP="00786A23">
      <w:pPr>
        <w:spacing w:line="360" w:lineRule="auto"/>
        <w:ind w:firstLine="0"/>
      </w:pPr>
    </w:p>
    <w:p w14:paraId="5B13A731" w14:textId="77777777" w:rsidR="00786A23" w:rsidRPr="00BB5295" w:rsidRDefault="00786A23" w:rsidP="00786A23">
      <w:pPr>
        <w:spacing w:line="360" w:lineRule="auto"/>
        <w:ind w:firstLine="0"/>
      </w:pPr>
    </w:p>
    <w:p w14:paraId="3B5BBAB9" w14:textId="4BFDF27A" w:rsidR="00A417C1" w:rsidRPr="00BB5295" w:rsidRDefault="00BB5295" w:rsidP="00BB5295">
      <w:pPr>
        <w:pStyle w:val="SectionTitle"/>
        <w:rPr>
          <w:rFonts w:ascii="Calibri" w:eastAsia="Calibri" w:hAnsi="Calibri" w:cs="Calibri"/>
          <w:b w:val="0"/>
          <w:bCs/>
          <w:szCs w:val="22"/>
        </w:rPr>
      </w:pPr>
      <w:r w:rsidRPr="00BB5295">
        <w:lastRenderedPageBreak/>
        <w:t>Referencias bibliográficas en apa 7 edición</w:t>
      </w:r>
    </w:p>
    <w:p w14:paraId="5654FFE5" w14:textId="103995ED" w:rsidR="00786A23" w:rsidRPr="00BB5295" w:rsidRDefault="00786A23" w:rsidP="00786A23">
      <w:pPr>
        <w:pStyle w:val="ListParagraph"/>
        <w:numPr>
          <w:ilvl w:val="0"/>
          <w:numId w:val="13"/>
        </w:numPr>
        <w:rPr>
          <w:rFonts w:eastAsia="Times New Roman" w:cstheme="minorHAnsi"/>
          <w:color w:val="auto"/>
          <w:szCs w:val="22"/>
          <w:lang w:eastAsia="en-US"/>
        </w:rPr>
      </w:pPr>
      <w:r w:rsidRPr="00BB5295">
        <w:rPr>
          <w:rFonts w:eastAsia="Times New Roman" w:cstheme="minorHAnsi"/>
          <w:color w:val="auto"/>
          <w:szCs w:val="22"/>
          <w:lang w:eastAsia="en-US"/>
        </w:rPr>
        <w:t xml:space="preserve">JulianClotCordoba. (s. f.). </w:t>
      </w:r>
      <w:r w:rsidRPr="00BB5295">
        <w:rPr>
          <w:rFonts w:eastAsia="Times New Roman" w:cstheme="minorHAnsi"/>
          <w:i/>
          <w:iCs/>
          <w:color w:val="auto"/>
          <w:szCs w:val="22"/>
          <w:lang w:eastAsia="en-US"/>
        </w:rPr>
        <w:t xml:space="preserve">GitHub - JulianClotCordoba/practica_programada: Este es el repositorio para la </w:t>
      </w:r>
      <w:r w:rsidR="00BB5295" w:rsidRPr="00BB5295">
        <w:rPr>
          <w:rFonts w:eastAsia="Times New Roman" w:cstheme="minorHAnsi"/>
          <w:i/>
          <w:iCs/>
          <w:color w:val="auto"/>
          <w:szCs w:val="22"/>
          <w:lang w:eastAsia="en-US"/>
        </w:rPr>
        <w:t>práctica</w:t>
      </w:r>
      <w:r w:rsidRPr="00BB5295">
        <w:rPr>
          <w:rFonts w:eastAsia="Times New Roman" w:cstheme="minorHAnsi"/>
          <w:i/>
          <w:iCs/>
          <w:color w:val="auto"/>
          <w:szCs w:val="22"/>
          <w:lang w:eastAsia="en-US"/>
        </w:rPr>
        <w:t xml:space="preserve"> programada</w:t>
      </w:r>
      <w:r w:rsidRPr="00BB5295">
        <w:rPr>
          <w:rFonts w:eastAsia="Times New Roman" w:cstheme="minorHAnsi"/>
          <w:color w:val="auto"/>
          <w:szCs w:val="22"/>
          <w:lang w:eastAsia="en-US"/>
        </w:rPr>
        <w:t xml:space="preserve">. GitHub. </w:t>
      </w:r>
      <w:hyperlink r:id="rId11" w:history="1">
        <w:r w:rsidR="00BB5295" w:rsidRPr="00BB5295">
          <w:rPr>
            <w:rStyle w:val="Hyperlink"/>
            <w:rFonts w:eastAsia="Times New Roman" w:cstheme="minorHAnsi"/>
            <w:szCs w:val="22"/>
            <w:lang w:eastAsia="en-US"/>
          </w:rPr>
          <w:t>https://github.com/JulianClotCordoba/practica_programada</w:t>
        </w:r>
      </w:hyperlink>
    </w:p>
    <w:p w14:paraId="04CED0DF" w14:textId="77777777" w:rsidR="00BB5295" w:rsidRPr="00BB5295" w:rsidRDefault="00BB5295" w:rsidP="00BB5295">
      <w:pPr>
        <w:rPr>
          <w:rFonts w:eastAsia="Times New Roman" w:cstheme="minorHAnsi"/>
          <w:color w:val="auto"/>
          <w:szCs w:val="22"/>
          <w:lang w:eastAsia="en-US"/>
        </w:rPr>
      </w:pPr>
    </w:p>
    <w:p w14:paraId="61493A11" w14:textId="77777777" w:rsidR="00BB5295" w:rsidRPr="00BB5295" w:rsidRDefault="00BB5295" w:rsidP="00BB5295">
      <w:pPr>
        <w:rPr>
          <w:rFonts w:eastAsia="Times New Roman" w:cstheme="minorHAnsi"/>
          <w:color w:val="auto"/>
          <w:szCs w:val="22"/>
          <w:lang w:eastAsia="en-US"/>
        </w:rPr>
      </w:pPr>
    </w:p>
    <w:p w14:paraId="491710F7" w14:textId="3C401679" w:rsidR="00A417C1" w:rsidRPr="00BB5295" w:rsidRDefault="00A417C1" w:rsidP="00664C1A">
      <w:pPr>
        <w:pStyle w:val="Bibliography"/>
      </w:pPr>
    </w:p>
    <w:p w14:paraId="76180643" w14:textId="77777777" w:rsidR="00A417C1" w:rsidRPr="00BB5295" w:rsidRDefault="00A417C1" w:rsidP="00B863FB"/>
    <w:p w14:paraId="12B51CF9" w14:textId="77777777" w:rsidR="68E35553" w:rsidRPr="00BB5295" w:rsidRDefault="68E35553" w:rsidP="00B863FB"/>
    <w:p w14:paraId="49252DD6" w14:textId="77777777" w:rsidR="67AE9998" w:rsidRPr="00BB5295" w:rsidRDefault="67AE9998" w:rsidP="00B863FB"/>
    <w:p w14:paraId="325C391E" w14:textId="77777777" w:rsidR="67AE9998" w:rsidRPr="00BB5295" w:rsidRDefault="67AE9998" w:rsidP="00B863FB"/>
    <w:p w14:paraId="17080D97" w14:textId="77777777" w:rsidR="4A446072" w:rsidRPr="00BB5295" w:rsidRDefault="4A446072" w:rsidP="00B863FB">
      <w:pPr>
        <w:rPr>
          <w:color w:val="000000" w:themeColor="text2"/>
        </w:rPr>
      </w:pPr>
    </w:p>
    <w:p w14:paraId="2AFE1D98" w14:textId="77777777" w:rsidR="4A446072" w:rsidRPr="00BB5295" w:rsidRDefault="4A446072" w:rsidP="00B863FB">
      <w:pPr>
        <w:rPr>
          <w:color w:val="000000" w:themeColor="text2"/>
        </w:rPr>
      </w:pPr>
    </w:p>
    <w:p w14:paraId="71C20B7C" w14:textId="77777777" w:rsidR="4A446072" w:rsidRPr="00BB5295" w:rsidRDefault="4A446072" w:rsidP="00B863FB">
      <w:pPr>
        <w:rPr>
          <w:color w:val="000000" w:themeColor="text2"/>
        </w:rPr>
      </w:pPr>
    </w:p>
    <w:p w14:paraId="3C3F87E3" w14:textId="77777777" w:rsidR="4A446072" w:rsidRPr="00BB5295" w:rsidRDefault="4A446072" w:rsidP="00B863FB">
      <w:pPr>
        <w:rPr>
          <w:color w:val="000000" w:themeColor="text2"/>
        </w:rPr>
      </w:pPr>
    </w:p>
    <w:p w14:paraId="6C4CE268" w14:textId="77777777" w:rsidR="4A446072" w:rsidRPr="00BB5295" w:rsidRDefault="4A446072" w:rsidP="00B863FB">
      <w:pPr>
        <w:rPr>
          <w:color w:val="000000" w:themeColor="text2"/>
        </w:rPr>
      </w:pPr>
    </w:p>
    <w:p w14:paraId="5C96B2E8" w14:textId="77777777" w:rsidR="4A446072" w:rsidRPr="00BB5295" w:rsidRDefault="4A446072" w:rsidP="00B863FB">
      <w:pPr>
        <w:rPr>
          <w:color w:val="000000" w:themeColor="text2"/>
        </w:rPr>
      </w:pPr>
    </w:p>
    <w:p w14:paraId="1C5A4354" w14:textId="77777777" w:rsidR="4A446072" w:rsidRPr="00BB5295" w:rsidRDefault="4A446072" w:rsidP="00B863FB">
      <w:pPr>
        <w:rPr>
          <w:color w:val="000000" w:themeColor="text2"/>
        </w:rPr>
      </w:pPr>
    </w:p>
    <w:p w14:paraId="4DD5A736" w14:textId="77777777" w:rsidR="4A446072" w:rsidRPr="00BB5295" w:rsidRDefault="4A446072" w:rsidP="00B863FB">
      <w:pPr>
        <w:rPr>
          <w:color w:val="000000" w:themeColor="text2"/>
        </w:rPr>
      </w:pPr>
    </w:p>
    <w:p w14:paraId="187C9737" w14:textId="77777777" w:rsidR="4A446072" w:rsidRPr="00BB5295" w:rsidRDefault="4A446072" w:rsidP="00B863FB">
      <w:pPr>
        <w:rPr>
          <w:color w:val="000000" w:themeColor="text2"/>
        </w:rPr>
      </w:pPr>
    </w:p>
    <w:p w14:paraId="7EC1CF3A" w14:textId="77777777" w:rsidR="4A446072" w:rsidRPr="00BB5295" w:rsidRDefault="4A446072" w:rsidP="00B863FB">
      <w:pPr>
        <w:rPr>
          <w:color w:val="000000" w:themeColor="text2"/>
        </w:rPr>
      </w:pPr>
    </w:p>
    <w:p w14:paraId="6C37D163" w14:textId="77777777" w:rsidR="4A446072" w:rsidRPr="00BB5295" w:rsidRDefault="4A446072" w:rsidP="00B863FB">
      <w:pPr>
        <w:rPr>
          <w:color w:val="000000" w:themeColor="text2"/>
        </w:rPr>
      </w:pPr>
    </w:p>
    <w:p w14:paraId="322B1956" w14:textId="23B7E164" w:rsidR="67AE9998" w:rsidRPr="00BB5295" w:rsidRDefault="67AE9998" w:rsidP="3D0A9892">
      <w:pPr>
        <w:pStyle w:val="TableFigure"/>
        <w:spacing w:after="160"/>
        <w:rPr>
          <w:rFonts w:eastAsia="Calibri" w:cstheme="minorHAnsi"/>
          <w:i/>
          <w:iCs/>
          <w:color w:val="000000" w:themeColor="text2"/>
          <w:szCs w:val="22"/>
        </w:rPr>
      </w:pPr>
    </w:p>
    <w:sectPr w:rsidR="67AE9998" w:rsidRPr="00BB5295">
      <w:headerReference w:type="even" r:id="rId12"/>
      <w:headerReference w:type="default" r:id="rId13"/>
      <w:footerReference w:type="even" r:id="rId14"/>
      <w:footerReference w:type="default" r:id="rId15"/>
      <w:headerReference w:type="first" r:id="rId16"/>
      <w:footerReference w:type="first" r:id="rId1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B7247" w14:textId="77777777" w:rsidR="0088096F" w:rsidRPr="00BB5295" w:rsidRDefault="0088096F">
      <w:pPr>
        <w:spacing w:line="240" w:lineRule="auto"/>
      </w:pPr>
      <w:r w:rsidRPr="00BB5295">
        <w:separator/>
      </w:r>
    </w:p>
    <w:p w14:paraId="48DBBCFF" w14:textId="77777777" w:rsidR="0088096F" w:rsidRPr="00BB5295" w:rsidRDefault="0088096F"/>
  </w:endnote>
  <w:endnote w:type="continuationSeparator" w:id="0">
    <w:p w14:paraId="45DCA948" w14:textId="77777777" w:rsidR="0088096F" w:rsidRPr="00BB5295" w:rsidRDefault="0088096F">
      <w:pPr>
        <w:spacing w:line="240" w:lineRule="auto"/>
      </w:pPr>
      <w:r w:rsidRPr="00BB5295">
        <w:continuationSeparator/>
      </w:r>
    </w:p>
    <w:p w14:paraId="3D570E64" w14:textId="77777777" w:rsidR="0088096F" w:rsidRPr="00BB5295" w:rsidRDefault="008809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32444" w14:textId="77777777" w:rsidR="002F3AE9" w:rsidRPr="00BB5295"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6363D" w14:textId="77777777" w:rsidR="0D6E5604" w:rsidRPr="00BB5295"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A4BAC" w14:textId="77777777" w:rsidR="3E192C66" w:rsidRPr="00BB5295"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C8EF5" w14:textId="77777777" w:rsidR="0088096F" w:rsidRPr="00BB5295" w:rsidRDefault="0088096F">
      <w:pPr>
        <w:spacing w:line="240" w:lineRule="auto"/>
      </w:pPr>
      <w:r w:rsidRPr="00BB5295">
        <w:separator/>
      </w:r>
    </w:p>
    <w:p w14:paraId="4B94FCF5" w14:textId="77777777" w:rsidR="0088096F" w:rsidRPr="00BB5295" w:rsidRDefault="0088096F"/>
  </w:footnote>
  <w:footnote w:type="continuationSeparator" w:id="0">
    <w:p w14:paraId="33044B97" w14:textId="77777777" w:rsidR="0088096F" w:rsidRPr="00BB5295" w:rsidRDefault="0088096F">
      <w:pPr>
        <w:spacing w:line="240" w:lineRule="auto"/>
      </w:pPr>
      <w:r w:rsidRPr="00BB5295">
        <w:continuationSeparator/>
      </w:r>
    </w:p>
    <w:p w14:paraId="46D49C79" w14:textId="77777777" w:rsidR="0088096F" w:rsidRPr="00BB5295" w:rsidRDefault="008809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DA837" w14:textId="77777777" w:rsidR="002F3AE9" w:rsidRPr="00BB5295"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DD274" w14:textId="77777777" w:rsidR="0D6E5604" w:rsidRPr="00BB5295"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910DE" w14:textId="77777777" w:rsidR="3E192C66" w:rsidRPr="00BB5295"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5CAA2DF8"/>
    <w:multiLevelType w:val="hybridMultilevel"/>
    <w:tmpl w:val="3B2C80DA"/>
    <w:lvl w:ilvl="0" w:tplc="16A05E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B5A7970"/>
    <w:multiLevelType w:val="hybridMultilevel"/>
    <w:tmpl w:val="6DEEACDA"/>
    <w:lvl w:ilvl="0" w:tplc="838406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734472556">
    <w:abstractNumId w:val="11"/>
  </w:num>
  <w:num w:numId="13" w16cid:durableId="1181116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6F"/>
    <w:rsid w:val="00023AFE"/>
    <w:rsid w:val="000A3D9B"/>
    <w:rsid w:val="000D4642"/>
    <w:rsid w:val="000D539D"/>
    <w:rsid w:val="00116273"/>
    <w:rsid w:val="002C79E6"/>
    <w:rsid w:val="002F3AE9"/>
    <w:rsid w:val="003804CC"/>
    <w:rsid w:val="00476A3C"/>
    <w:rsid w:val="005234A5"/>
    <w:rsid w:val="005C199E"/>
    <w:rsid w:val="00664C1A"/>
    <w:rsid w:val="006E5AC0"/>
    <w:rsid w:val="00786A23"/>
    <w:rsid w:val="0087407D"/>
    <w:rsid w:val="0088096F"/>
    <w:rsid w:val="00A417C1"/>
    <w:rsid w:val="00A533BE"/>
    <w:rsid w:val="00B863FB"/>
    <w:rsid w:val="00B86440"/>
    <w:rsid w:val="00BB2D6F"/>
    <w:rsid w:val="00BB5295"/>
    <w:rsid w:val="00C00F8F"/>
    <w:rsid w:val="00C03068"/>
    <w:rsid w:val="00C92E02"/>
    <w:rsid w:val="00D620FD"/>
    <w:rsid w:val="00D91044"/>
    <w:rsid w:val="00DD6636"/>
    <w:rsid w:val="00E6745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7D8C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lang w:val="es-ES"/>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786A23"/>
    <w:rPr>
      <w:color w:val="605E5C"/>
      <w:shd w:val="clear" w:color="auto" w:fill="E1DFDD"/>
    </w:rPr>
  </w:style>
  <w:style w:type="character" w:customStyle="1" w:styleId="url">
    <w:name w:val="url"/>
    <w:basedOn w:val="DefaultParagraphFont"/>
    <w:rsid w:val="00786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8874807">
      <w:bodyDiv w:val="1"/>
      <w:marLeft w:val="0"/>
      <w:marRight w:val="0"/>
      <w:marTop w:val="0"/>
      <w:marBottom w:val="0"/>
      <w:divBdr>
        <w:top w:val="none" w:sz="0" w:space="0" w:color="auto"/>
        <w:left w:val="none" w:sz="0" w:space="0" w:color="auto"/>
        <w:bottom w:val="none" w:sz="0" w:space="0" w:color="auto"/>
        <w:right w:val="none" w:sz="0" w:space="0" w:color="auto"/>
      </w:divBdr>
      <w:divsChild>
        <w:div w:id="451751743">
          <w:marLeft w:val="-720"/>
          <w:marRight w:val="0"/>
          <w:marTop w:val="0"/>
          <w:marBottom w:val="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JulianClotCordoba/practica_programada"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github.com/JulianClotCordoba/practica_programada"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dd9f938-f511-47f9-8e5e-dda2d1a5d16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88CD71FC179DF40B9FED61A8033A3AC" ma:contentTypeVersion="13" ma:contentTypeDescription="Crear nuevo documento." ma:contentTypeScope="" ma:versionID="4dae5f89affc398a9a734b0986f127b8">
  <xsd:schema xmlns:xsd="http://www.w3.org/2001/XMLSchema" xmlns:xs="http://www.w3.org/2001/XMLSchema" xmlns:p="http://schemas.microsoft.com/office/2006/metadata/properties" xmlns:ns3="1dd9f938-f511-47f9-8e5e-dda2d1a5d164" xmlns:ns4="998cfa89-f22c-45df-b03f-02f5fc6e70e8" targetNamespace="http://schemas.microsoft.com/office/2006/metadata/properties" ma:root="true" ma:fieldsID="aa46b360f12b3c6184e51de11f70c160" ns3:_="" ns4:_="">
    <xsd:import namespace="1dd9f938-f511-47f9-8e5e-dda2d1a5d164"/>
    <xsd:import namespace="998cfa89-f22c-45df-b03f-02f5fc6e70e8"/>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d9f938-f511-47f9-8e5e-dda2d1a5d1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98cfa89-f22c-45df-b03f-02f5fc6e70e8"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www.w3.org/XML/1998/namespace"/>
    <ds:schemaRef ds:uri="http://purl.org/dc/terms/"/>
    <ds:schemaRef ds:uri="http://purl.org/dc/elements/1.1/"/>
    <ds:schemaRef ds:uri="http://purl.org/dc/dcmitype/"/>
    <ds:schemaRef ds:uri="http://schemas.microsoft.com/office/infopath/2007/PartnerControls"/>
    <ds:schemaRef ds:uri="http://schemas.microsoft.com/office/2006/documentManagement/types"/>
    <ds:schemaRef ds:uri="http://schemas.openxmlformats.org/package/2006/metadata/core-properties"/>
    <ds:schemaRef ds:uri="998cfa89-f22c-45df-b03f-02f5fc6e70e8"/>
    <ds:schemaRef ds:uri="1dd9f938-f511-47f9-8e5e-dda2d1a5d164"/>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92F9C97A-9F05-4882-8860-6433939557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d9f938-f511-47f9-8e5e-dda2d1a5d164"/>
    <ds:schemaRef ds:uri="998cfa89-f22c-45df-b03f-02f5fc6e70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6</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2024-04-12T18:32:00Z</dcterms:created>
  <dcterms:modified xsi:type="dcterms:W3CDTF">2024-04-12T20:12:00Z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0x010100E88CD71FC179DF40B9FED61A8033A3AC</vt:lpwstr>
  </property>
</Properties>
</file>