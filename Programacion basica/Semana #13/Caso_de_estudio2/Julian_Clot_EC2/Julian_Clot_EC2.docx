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54B2" w14:textId="77777777" w:rsidR="002C79E6" w:rsidRPr="00C639C4" w:rsidRDefault="002C79E6" w:rsidP="002C79E6"/>
    <w:p w14:paraId="2FC0FF44" w14:textId="77777777" w:rsidR="002C79E6" w:rsidRPr="00C639C4" w:rsidRDefault="002C79E6" w:rsidP="002C79E6"/>
    <w:p w14:paraId="1A0D9BF0" w14:textId="77777777" w:rsidR="002C79E6" w:rsidRPr="00C639C4" w:rsidRDefault="002C79E6" w:rsidP="002C79E6"/>
    <w:p w14:paraId="1723FD90" w14:textId="77777777" w:rsidR="002C79E6" w:rsidRPr="00C639C4" w:rsidRDefault="002C79E6" w:rsidP="002C79E6"/>
    <w:p w14:paraId="5AC339B4" w14:textId="77777777" w:rsidR="002C79E6" w:rsidRPr="00C639C4" w:rsidRDefault="002C79E6" w:rsidP="002C79E6"/>
    <w:p w14:paraId="0E8997AB" w14:textId="48AB90F5" w:rsidR="6A36C4BF" w:rsidRPr="00C639C4" w:rsidRDefault="00022772" w:rsidP="00B863FB">
      <w:pPr>
        <w:pStyle w:val="Title"/>
      </w:pPr>
      <w:r w:rsidRPr="00C639C4">
        <w:t>Estudio de caso #2</w:t>
      </w:r>
    </w:p>
    <w:p w14:paraId="4F8C3677" w14:textId="2C5A4F92" w:rsidR="201D26C8" w:rsidRPr="00C639C4" w:rsidRDefault="201D26C8" w:rsidP="002C79E6">
      <w:pPr>
        <w:pStyle w:val="Subtitle"/>
      </w:pPr>
    </w:p>
    <w:p w14:paraId="0F35D2D2" w14:textId="01229A25" w:rsidR="00022772" w:rsidRPr="00C639C4" w:rsidRDefault="00022772" w:rsidP="002C79E6">
      <w:pPr>
        <w:pStyle w:val="Subtitle"/>
      </w:pPr>
      <w:r w:rsidRPr="00C639C4">
        <w:t>Julian Clot Cordoba</w:t>
      </w:r>
    </w:p>
    <w:p w14:paraId="45548686" w14:textId="7FA81778" w:rsidR="002C79E6" w:rsidRPr="00C639C4" w:rsidRDefault="00022772" w:rsidP="002C79E6">
      <w:pPr>
        <w:pStyle w:val="Subtitle"/>
      </w:pPr>
      <w:r w:rsidRPr="00C639C4">
        <w:t>Universidad Fidelitas</w:t>
      </w:r>
    </w:p>
    <w:p w14:paraId="22A5D911" w14:textId="7268C9FF" w:rsidR="00022772" w:rsidRPr="00C639C4" w:rsidRDefault="009C4A34" w:rsidP="002C79E6">
      <w:pPr>
        <w:pStyle w:val="Subtitle"/>
      </w:pPr>
      <w:r>
        <w:t>LAB: V</w:t>
      </w:r>
      <w:r w:rsidR="00520AF3">
        <w:t xml:space="preserve"> </w:t>
      </w:r>
      <w:r w:rsidR="00F265A5">
        <w:t xml:space="preserve">(SC-115) </w:t>
      </w:r>
      <w:r w:rsidR="00520AF3">
        <w:t>P</w:t>
      </w:r>
      <w:r w:rsidR="00520AF3" w:rsidRPr="00C639C4">
        <w:t>rogramación</w:t>
      </w:r>
      <w:r w:rsidR="00022772" w:rsidRPr="00C639C4">
        <w:t xml:space="preserve"> </w:t>
      </w:r>
      <w:r w:rsidR="00520AF3" w:rsidRPr="00C639C4">
        <w:t>básica</w:t>
      </w:r>
    </w:p>
    <w:p w14:paraId="281E3E5B" w14:textId="0625CB38" w:rsidR="002C79E6" w:rsidRPr="00C639C4" w:rsidRDefault="009C4A34" w:rsidP="002C79E6">
      <w:pPr>
        <w:pStyle w:val="Subtitle"/>
      </w:pPr>
      <w:r>
        <w:t xml:space="preserve">Ing. </w:t>
      </w:r>
      <w:r w:rsidR="00520AF3" w:rsidRPr="00C639C4">
        <w:t>José</w:t>
      </w:r>
      <w:r w:rsidR="00022772" w:rsidRPr="00C639C4">
        <w:t xml:space="preserve"> Antonio Ortega </w:t>
      </w:r>
      <w:r w:rsidR="00520AF3" w:rsidRPr="00C639C4">
        <w:t>González</w:t>
      </w:r>
    </w:p>
    <w:p w14:paraId="2B4AE5D4" w14:textId="558E42B4" w:rsidR="201D26C8" w:rsidRPr="00C639C4" w:rsidRDefault="00022772" w:rsidP="002C79E6">
      <w:pPr>
        <w:pStyle w:val="Subtitle"/>
      </w:pPr>
      <w:r w:rsidRPr="00C639C4">
        <w:t>4/12/2024</w:t>
      </w:r>
    </w:p>
    <w:p w14:paraId="735FB567" w14:textId="77777777" w:rsidR="201D26C8" w:rsidRPr="00C639C4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9BF23E2" w14:textId="77777777" w:rsidR="201D26C8" w:rsidRPr="00C639C4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4D06B7E" w14:textId="77777777" w:rsidR="201D26C8" w:rsidRPr="00C639C4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AB8AB2B" w14:textId="77777777" w:rsidR="201D26C8" w:rsidRPr="00C639C4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98B8E21" w14:textId="77777777" w:rsidR="201D26C8" w:rsidRPr="00C639C4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9D8450F" w14:textId="77777777" w:rsidR="201D26C8" w:rsidRPr="00C639C4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8DE055A" w14:textId="77777777" w:rsidR="201D26C8" w:rsidRPr="00C639C4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8800A51" w14:textId="77777777" w:rsidR="000D4642" w:rsidRPr="00C639C4" w:rsidRDefault="000D4642">
      <w:pPr>
        <w:rPr>
          <w:rFonts w:ascii="Calibri" w:eastAsia="Calibri" w:hAnsi="Calibri" w:cs="Calibri"/>
          <w:szCs w:val="22"/>
        </w:rPr>
      </w:pPr>
      <w:r w:rsidRPr="00C639C4">
        <w:rPr>
          <w:rFonts w:ascii="Calibri" w:eastAsia="Calibri" w:hAnsi="Calibri" w:cs="Calibri"/>
          <w:szCs w:val="22"/>
        </w:rPr>
        <w:br w:type="page"/>
      </w:r>
    </w:p>
    <w:p w14:paraId="031876E2" w14:textId="65FB8845" w:rsidR="00A417C1" w:rsidRDefault="00C639C4" w:rsidP="00B863FB">
      <w:pPr>
        <w:pStyle w:val="SectionTitle"/>
      </w:pPr>
      <w:r w:rsidRPr="00C639C4">
        <w:lastRenderedPageBreak/>
        <w:t xml:space="preserve">Documentación del </w:t>
      </w:r>
      <w:r>
        <w:t>c</w:t>
      </w:r>
      <w:r w:rsidRPr="00C639C4">
        <w:t xml:space="preserve">ódigo </w:t>
      </w:r>
    </w:p>
    <w:p w14:paraId="22232823" w14:textId="4183E22F" w:rsidR="00C639C4" w:rsidRPr="00520AF3" w:rsidRDefault="00C639C4" w:rsidP="00520AF3">
      <w:pPr>
        <w:ind w:firstLine="0"/>
        <w:rPr>
          <w:b/>
          <w:bCs/>
          <w:u w:val="single"/>
        </w:rPr>
      </w:pPr>
      <w:r w:rsidRPr="00520AF3">
        <w:rPr>
          <w:b/>
          <w:bCs/>
          <w:u w:val="single"/>
        </w:rPr>
        <w:t xml:space="preserve">Algoritmo: </w:t>
      </w:r>
    </w:p>
    <w:p w14:paraId="0BFD142F" w14:textId="5FD73F8B" w:rsidR="00C639C4" w:rsidRDefault="00C639C4" w:rsidP="00C639C4">
      <w:r>
        <w:t xml:space="preserve">El siguiente programa elaborado en Python resuelve un problema de administración con las citas de una empresa de un hospital, este código inspecciona ese problema y lo soluciona de una manera mas eficaz, para que la administración de citas este mas organizado. A continuación, voy a especificar cada uno de los procesos brevemente, para tener un entendimiento más exhaustivo del código y del programa en sí. </w:t>
      </w:r>
    </w:p>
    <w:p w14:paraId="6D98B4A5" w14:textId="22E0C891" w:rsidR="00C639C4" w:rsidRPr="00520AF3" w:rsidRDefault="00C639C4" w:rsidP="00C639C4">
      <w:pPr>
        <w:pStyle w:val="ListParagraph"/>
        <w:numPr>
          <w:ilvl w:val="0"/>
          <w:numId w:val="13"/>
        </w:numPr>
        <w:rPr>
          <w:b/>
          <w:bCs/>
        </w:rPr>
      </w:pPr>
      <w:r w:rsidRPr="00520AF3">
        <w:rPr>
          <w:b/>
          <w:bCs/>
        </w:rPr>
        <w:t>Verificación de usuario en la jornada de citas.</w:t>
      </w:r>
    </w:p>
    <w:p w14:paraId="32E6EC03" w14:textId="53CEE03E" w:rsidR="00C639C4" w:rsidRDefault="00C639C4" w:rsidP="00C639C4">
      <w:pPr>
        <w:pStyle w:val="ListParagraph"/>
        <w:numPr>
          <w:ilvl w:val="1"/>
          <w:numId w:val="13"/>
        </w:numPr>
      </w:pPr>
      <w:r>
        <w:t>En este caso se verifica la identidad del administrador ya adjunto por parte del hospital (Solo esas dos personas podrán ingresar a la administración de citas mediante el nombre y su cedula siguiendo las reglas de escritura)</w:t>
      </w:r>
    </w:p>
    <w:p w14:paraId="6836E852" w14:textId="28FCFD3A" w:rsidR="00C639C4" w:rsidRDefault="00C639C4" w:rsidP="00C639C4">
      <w:pPr>
        <w:pStyle w:val="ListParagraph"/>
        <w:numPr>
          <w:ilvl w:val="1"/>
          <w:numId w:val="13"/>
        </w:numPr>
      </w:pPr>
      <w:r>
        <w:t xml:space="preserve">Si el administrador concuerda con el usuario y la cedula ya estipulada, se ingresa exitosamente a la gestión de citas. </w:t>
      </w:r>
    </w:p>
    <w:p w14:paraId="5B7A93DE" w14:textId="698BFF96" w:rsidR="00C639C4" w:rsidRDefault="00C639C4" w:rsidP="00C639C4">
      <w:pPr>
        <w:pStyle w:val="ListParagraph"/>
        <w:numPr>
          <w:ilvl w:val="1"/>
          <w:numId w:val="13"/>
        </w:numPr>
      </w:pPr>
      <w:r>
        <w:t>En caso contrario, se le indica al usuario que por favor vuela a iniciar sesión nuevamente hasta que lo logre (no limite de intentos en el inicio de sesión ya que el hospital no lo pide y además se agiliza más el tiempo).</w:t>
      </w:r>
    </w:p>
    <w:p w14:paraId="452090F0" w14:textId="6D564605" w:rsidR="00C639C4" w:rsidRPr="00520AF3" w:rsidRDefault="00C639C4" w:rsidP="00C639C4">
      <w:pPr>
        <w:pStyle w:val="ListParagraph"/>
        <w:numPr>
          <w:ilvl w:val="0"/>
          <w:numId w:val="13"/>
        </w:numPr>
        <w:rPr>
          <w:b/>
          <w:bCs/>
        </w:rPr>
      </w:pPr>
      <w:r w:rsidRPr="00520AF3">
        <w:rPr>
          <w:b/>
          <w:bCs/>
        </w:rPr>
        <w:t>Menú de opción</w:t>
      </w:r>
    </w:p>
    <w:p w14:paraId="72F7CD98" w14:textId="07289CA0" w:rsidR="00C639C4" w:rsidRDefault="00C639C4" w:rsidP="00C639C4">
      <w:pPr>
        <w:pStyle w:val="ListParagraph"/>
        <w:numPr>
          <w:ilvl w:val="1"/>
          <w:numId w:val="13"/>
        </w:numPr>
      </w:pPr>
      <w:r>
        <w:t>El usuario en esta ocasión una vez ya se inició sesión exitosamente, tiene la posibilidad entre tres opciones mediante un menú numeral.</w:t>
      </w:r>
    </w:p>
    <w:p w14:paraId="47AB4C51" w14:textId="523A739D" w:rsidR="00C639C4" w:rsidRPr="00520AF3" w:rsidRDefault="00C639C4" w:rsidP="00C639C4">
      <w:pPr>
        <w:pStyle w:val="ListParagraph"/>
        <w:numPr>
          <w:ilvl w:val="2"/>
          <w:numId w:val="13"/>
        </w:numPr>
        <w:rPr>
          <w:u w:val="single"/>
        </w:rPr>
      </w:pPr>
      <w:r w:rsidRPr="00520AF3">
        <w:rPr>
          <w:u w:val="single"/>
        </w:rPr>
        <w:t>Mostrar información de las citas</w:t>
      </w:r>
    </w:p>
    <w:p w14:paraId="61F1E83A" w14:textId="45627F60" w:rsidR="00C639C4" w:rsidRPr="00520AF3" w:rsidRDefault="00C639C4" w:rsidP="00C639C4">
      <w:pPr>
        <w:pStyle w:val="ListParagraph"/>
        <w:numPr>
          <w:ilvl w:val="2"/>
          <w:numId w:val="13"/>
        </w:numPr>
        <w:rPr>
          <w:u w:val="single"/>
        </w:rPr>
      </w:pPr>
      <w:r w:rsidRPr="00520AF3">
        <w:rPr>
          <w:u w:val="single"/>
        </w:rPr>
        <w:t>Crear una nueva cita</w:t>
      </w:r>
    </w:p>
    <w:p w14:paraId="72DCB7D7" w14:textId="6C08B875" w:rsidR="00C639C4" w:rsidRPr="00520AF3" w:rsidRDefault="00C639C4" w:rsidP="00C639C4">
      <w:pPr>
        <w:pStyle w:val="ListParagraph"/>
        <w:numPr>
          <w:ilvl w:val="2"/>
          <w:numId w:val="13"/>
        </w:numPr>
        <w:rPr>
          <w:u w:val="single"/>
        </w:rPr>
      </w:pPr>
      <w:r w:rsidRPr="00520AF3">
        <w:rPr>
          <w:u w:val="single"/>
        </w:rPr>
        <w:t>Salir del sistema de gestión de citas</w:t>
      </w:r>
    </w:p>
    <w:p w14:paraId="5A30998C" w14:textId="711394B1" w:rsidR="00520AF3" w:rsidRDefault="00520AF3" w:rsidP="00520AF3">
      <w:pPr>
        <w:pStyle w:val="ListParagraph"/>
        <w:ind w:left="1800"/>
      </w:pPr>
    </w:p>
    <w:p w14:paraId="7E119378" w14:textId="77777777" w:rsidR="00520AF3" w:rsidRDefault="00520AF3" w:rsidP="00520AF3">
      <w:pPr>
        <w:pStyle w:val="ListParagraph"/>
        <w:ind w:left="1800"/>
      </w:pPr>
    </w:p>
    <w:p w14:paraId="266BAA06" w14:textId="57E1A682" w:rsidR="00C639C4" w:rsidRPr="00520AF3" w:rsidRDefault="00C639C4" w:rsidP="00C639C4">
      <w:pPr>
        <w:pStyle w:val="ListParagraph"/>
        <w:numPr>
          <w:ilvl w:val="0"/>
          <w:numId w:val="13"/>
        </w:numPr>
        <w:rPr>
          <w:b/>
          <w:bCs/>
        </w:rPr>
      </w:pPr>
      <w:r w:rsidRPr="00520AF3">
        <w:rPr>
          <w:b/>
          <w:bCs/>
        </w:rPr>
        <w:lastRenderedPageBreak/>
        <w:t>Mostrar información de las citas</w:t>
      </w:r>
    </w:p>
    <w:p w14:paraId="34A40F29" w14:textId="29E396FC" w:rsidR="00C639C4" w:rsidRDefault="00C639C4" w:rsidP="00C639C4">
      <w:pPr>
        <w:pStyle w:val="ListParagraph"/>
        <w:numPr>
          <w:ilvl w:val="1"/>
          <w:numId w:val="13"/>
        </w:numPr>
      </w:pPr>
      <w:r>
        <w:t>Si preliminarmente ya se creo una cita o ya estaba establecida, se muestran las citas indicando su fecha, hora, nombre del paciente y estado de activación (true, false (esto indica si la cita esta activa o ya no))</w:t>
      </w:r>
    </w:p>
    <w:p w14:paraId="0675F969" w14:textId="292E78F6" w:rsidR="00C639C4" w:rsidRDefault="00C639C4" w:rsidP="00C639C4">
      <w:pPr>
        <w:pStyle w:val="ListParagraph"/>
        <w:numPr>
          <w:ilvl w:val="1"/>
          <w:numId w:val="13"/>
        </w:numPr>
      </w:pPr>
      <w:r>
        <w:t xml:space="preserve">Si no hay citas agendadas, se informa al usuario o en este caso el administrador que no existe ninguna cita para ese mismo día. </w:t>
      </w:r>
    </w:p>
    <w:p w14:paraId="092338C6" w14:textId="0E7A2AD8" w:rsidR="00C639C4" w:rsidRPr="00520AF3" w:rsidRDefault="00C639C4" w:rsidP="00C639C4">
      <w:pPr>
        <w:pStyle w:val="ListParagraph"/>
        <w:numPr>
          <w:ilvl w:val="0"/>
          <w:numId w:val="13"/>
        </w:numPr>
        <w:rPr>
          <w:b/>
          <w:bCs/>
        </w:rPr>
      </w:pPr>
      <w:r w:rsidRPr="00520AF3">
        <w:rPr>
          <w:b/>
          <w:bCs/>
        </w:rPr>
        <w:t>Crear una nueva cita</w:t>
      </w:r>
    </w:p>
    <w:p w14:paraId="0ED56A2B" w14:textId="303CEC29" w:rsidR="00C639C4" w:rsidRDefault="00C639C4" w:rsidP="00C639C4">
      <w:pPr>
        <w:pStyle w:val="ListParagraph"/>
        <w:numPr>
          <w:ilvl w:val="1"/>
          <w:numId w:val="13"/>
        </w:numPr>
      </w:pPr>
      <w:r>
        <w:t xml:space="preserve">En esta opción el usuario puede ingresar una nueva cita ingresando los siguientes datos obligatorios: Fecha general, hora de la cita, nombre del paciente </w:t>
      </w:r>
      <w:r w:rsidR="00520AF3">
        <w:t>y estado</w:t>
      </w:r>
      <w:r>
        <w:t xml:space="preserve"> de la cita. </w:t>
      </w:r>
    </w:p>
    <w:p w14:paraId="37C066D6" w14:textId="434305E9" w:rsidR="00C639C4" w:rsidRDefault="00C639C4" w:rsidP="00C639C4">
      <w:pPr>
        <w:pStyle w:val="ListParagraph"/>
        <w:numPr>
          <w:ilvl w:val="1"/>
          <w:numId w:val="13"/>
        </w:numPr>
      </w:pPr>
      <w:r>
        <w:t xml:space="preserve">Una vez que se ingresaron los datos, la cita se agrega a una lista de las citas de ese mismo día. </w:t>
      </w:r>
    </w:p>
    <w:p w14:paraId="1A42EC4E" w14:textId="320416E0" w:rsidR="00C639C4" w:rsidRDefault="00C639C4" w:rsidP="00C639C4">
      <w:pPr>
        <w:pStyle w:val="ListParagraph"/>
        <w:numPr>
          <w:ilvl w:val="1"/>
          <w:numId w:val="13"/>
        </w:numPr>
      </w:pPr>
      <w:r>
        <w:t xml:space="preserve">Por ultimo se confirma que se ha creado una cita exitosamente. </w:t>
      </w:r>
    </w:p>
    <w:p w14:paraId="0E871FDA" w14:textId="6915E5A4" w:rsidR="00C639C4" w:rsidRPr="00520AF3" w:rsidRDefault="00C639C4" w:rsidP="00C639C4">
      <w:pPr>
        <w:pStyle w:val="ListParagraph"/>
        <w:numPr>
          <w:ilvl w:val="0"/>
          <w:numId w:val="13"/>
        </w:numPr>
        <w:rPr>
          <w:b/>
          <w:bCs/>
        </w:rPr>
      </w:pPr>
      <w:r w:rsidRPr="00520AF3">
        <w:rPr>
          <w:b/>
          <w:bCs/>
        </w:rPr>
        <w:t>Salir del sistema</w:t>
      </w:r>
      <w:r w:rsidR="00520AF3" w:rsidRPr="00520AF3">
        <w:rPr>
          <w:b/>
          <w:bCs/>
        </w:rPr>
        <w:t xml:space="preserve"> de gestión de citas</w:t>
      </w:r>
    </w:p>
    <w:p w14:paraId="4A62FE3B" w14:textId="77A5EDE2" w:rsidR="00C639C4" w:rsidRDefault="00520AF3" w:rsidP="00C639C4">
      <w:pPr>
        <w:pStyle w:val="ListParagraph"/>
        <w:numPr>
          <w:ilvl w:val="1"/>
          <w:numId w:val="13"/>
        </w:numPr>
      </w:pPr>
      <w:r>
        <w:t xml:space="preserve">Esta opción simplemente finaliza la ejecución del programa y por defecto, sale del sistema de gestión de citas, para volver a ingresar se tiene que volver a iniciar sesión. </w:t>
      </w:r>
    </w:p>
    <w:p w14:paraId="4F2CEAA0" w14:textId="5ACE9C75" w:rsidR="00520AF3" w:rsidRDefault="00520AF3" w:rsidP="00520AF3">
      <w:pPr>
        <w:ind w:firstLine="0"/>
        <w:rPr>
          <w:b/>
          <w:bCs/>
          <w:u w:val="single"/>
        </w:rPr>
      </w:pPr>
      <w:r w:rsidRPr="00520AF3">
        <w:rPr>
          <w:b/>
          <w:bCs/>
          <w:u w:val="single"/>
        </w:rPr>
        <w:t>Entradas, salidas y variables</w:t>
      </w:r>
    </w:p>
    <w:p w14:paraId="309E3CF2" w14:textId="1573B03F" w:rsidR="00520AF3" w:rsidRDefault="00520AF3" w:rsidP="00520AF3">
      <w:pPr>
        <w:ind w:firstLine="0"/>
      </w:pPr>
      <w:r>
        <w:tab/>
        <w:t xml:space="preserve">En esta sección voy a detallas cada una de las entradas y salidas del código, así como las variables y su funcionamiento mismo, esto mas que todo para guiar al programador y logre trabajar en un entorno organizado, además la empresa tendrá una idea de cómo funciona el código internamente. </w:t>
      </w:r>
    </w:p>
    <w:p w14:paraId="24CD78DE" w14:textId="75664AAE" w:rsidR="00520AF3" w:rsidRPr="00520AF3" w:rsidRDefault="00520AF3" w:rsidP="00520AF3">
      <w:pPr>
        <w:pStyle w:val="ListParagraph"/>
        <w:numPr>
          <w:ilvl w:val="0"/>
          <w:numId w:val="14"/>
        </w:numPr>
        <w:rPr>
          <w:b/>
          <w:bCs/>
        </w:rPr>
      </w:pPr>
      <w:r w:rsidRPr="00520AF3">
        <w:rPr>
          <w:b/>
          <w:bCs/>
        </w:rPr>
        <w:t>Entradas</w:t>
      </w:r>
    </w:p>
    <w:p w14:paraId="158232FB" w14:textId="77777777" w:rsidR="00520AF3" w:rsidRDefault="00520AF3" w:rsidP="00520AF3">
      <w:pPr>
        <w:pStyle w:val="ListParagraph"/>
        <w:numPr>
          <w:ilvl w:val="1"/>
          <w:numId w:val="14"/>
        </w:numPr>
      </w:pPr>
      <w:r>
        <w:t>Nombre con el apellido del administrador.</w:t>
      </w:r>
    </w:p>
    <w:p w14:paraId="3EEA908A" w14:textId="77777777" w:rsidR="00520AF3" w:rsidRDefault="00520AF3" w:rsidP="00520AF3">
      <w:pPr>
        <w:pStyle w:val="ListParagraph"/>
        <w:numPr>
          <w:ilvl w:val="1"/>
          <w:numId w:val="14"/>
        </w:numPr>
      </w:pPr>
      <w:r>
        <w:t>Cédula del administrador.</w:t>
      </w:r>
    </w:p>
    <w:p w14:paraId="47B7D14E" w14:textId="77777777" w:rsidR="00520AF3" w:rsidRDefault="00520AF3" w:rsidP="00520AF3">
      <w:pPr>
        <w:pStyle w:val="ListParagraph"/>
        <w:numPr>
          <w:ilvl w:val="1"/>
          <w:numId w:val="14"/>
        </w:numPr>
      </w:pPr>
      <w:r>
        <w:lastRenderedPageBreak/>
        <w:t>Opción seleccionada en el menú principal (1 para ingresar, 2 para salir).</w:t>
      </w:r>
    </w:p>
    <w:p w14:paraId="71E568A3" w14:textId="77777777" w:rsidR="00520AF3" w:rsidRDefault="00520AF3" w:rsidP="00520AF3">
      <w:pPr>
        <w:pStyle w:val="ListParagraph"/>
        <w:numPr>
          <w:ilvl w:val="1"/>
          <w:numId w:val="14"/>
        </w:numPr>
      </w:pPr>
      <w:r>
        <w:t>Opción seleccionada en el menú de acciones (1 para mostrar información de las citas, 2 para crear una cita, 3 para salir).</w:t>
      </w:r>
    </w:p>
    <w:p w14:paraId="2C01A178" w14:textId="08EC241D" w:rsidR="00520AF3" w:rsidRDefault="00520AF3" w:rsidP="00520AF3">
      <w:pPr>
        <w:pStyle w:val="ListParagraph"/>
        <w:numPr>
          <w:ilvl w:val="1"/>
          <w:numId w:val="14"/>
        </w:numPr>
      </w:pPr>
      <w:r>
        <w:t>Detalles de la cita al momento de crearla: fecha general, hora de la cita, nombre del paciente, estado de la cita.</w:t>
      </w:r>
    </w:p>
    <w:p w14:paraId="2B05F025" w14:textId="39735C7E" w:rsidR="00520AF3" w:rsidRPr="00520AF3" w:rsidRDefault="00520AF3" w:rsidP="00520AF3">
      <w:pPr>
        <w:pStyle w:val="ListParagraph"/>
        <w:numPr>
          <w:ilvl w:val="0"/>
          <w:numId w:val="14"/>
        </w:numPr>
        <w:rPr>
          <w:b/>
          <w:bCs/>
        </w:rPr>
      </w:pPr>
      <w:r w:rsidRPr="00520AF3">
        <w:rPr>
          <w:b/>
          <w:bCs/>
        </w:rPr>
        <w:t>Salidas</w:t>
      </w:r>
    </w:p>
    <w:p w14:paraId="13570C52" w14:textId="77777777" w:rsidR="00520AF3" w:rsidRDefault="00520AF3" w:rsidP="00520AF3">
      <w:pPr>
        <w:pStyle w:val="ListParagraph"/>
        <w:numPr>
          <w:ilvl w:val="1"/>
          <w:numId w:val="14"/>
        </w:numPr>
      </w:pPr>
      <w:r>
        <w:t>Mensajes de confirmación o error según la acción realizada por el usuario.</w:t>
      </w:r>
    </w:p>
    <w:p w14:paraId="0D805F30" w14:textId="77777777" w:rsidR="00520AF3" w:rsidRDefault="00520AF3" w:rsidP="00520AF3">
      <w:pPr>
        <w:pStyle w:val="ListParagraph"/>
        <w:numPr>
          <w:ilvl w:val="1"/>
          <w:numId w:val="14"/>
        </w:numPr>
      </w:pPr>
      <w:r>
        <w:t>Información detallada de las citas mostradas en pantalla, incluyendo fecha, hora, nombre del paciente y estado.</w:t>
      </w:r>
    </w:p>
    <w:p w14:paraId="10D06D29" w14:textId="77777777" w:rsidR="00520AF3" w:rsidRDefault="00520AF3" w:rsidP="00520AF3">
      <w:pPr>
        <w:pStyle w:val="ListParagraph"/>
        <w:numPr>
          <w:ilvl w:val="1"/>
          <w:numId w:val="14"/>
        </w:numPr>
      </w:pPr>
      <w:r>
        <w:t>Mensajes indicando que no existen citas agendadas para el día de hoy.</w:t>
      </w:r>
    </w:p>
    <w:p w14:paraId="13719314" w14:textId="207FD83C" w:rsidR="00520AF3" w:rsidRDefault="00520AF3" w:rsidP="00520AF3">
      <w:pPr>
        <w:pStyle w:val="ListParagraph"/>
        <w:numPr>
          <w:ilvl w:val="1"/>
          <w:numId w:val="14"/>
        </w:numPr>
      </w:pPr>
      <w:r>
        <w:t>Los menús indicando el inicio de sesión como el segundo menú indicando que se logró exitosamente ingresar</w:t>
      </w:r>
    </w:p>
    <w:p w14:paraId="63F9C243" w14:textId="77777777" w:rsidR="00520AF3" w:rsidRPr="00520AF3" w:rsidRDefault="00520AF3" w:rsidP="00520AF3">
      <w:pPr>
        <w:pStyle w:val="ListParagraph"/>
        <w:numPr>
          <w:ilvl w:val="0"/>
          <w:numId w:val="14"/>
        </w:numPr>
        <w:rPr>
          <w:b/>
          <w:bCs/>
        </w:rPr>
      </w:pPr>
      <w:r w:rsidRPr="00520AF3">
        <w:rPr>
          <w:b/>
          <w:bCs/>
        </w:rPr>
        <w:t>Variables</w:t>
      </w:r>
    </w:p>
    <w:p w14:paraId="5CF7DBF0" w14:textId="396E00EE" w:rsidR="00520AF3" w:rsidRDefault="00520AF3" w:rsidP="00520AF3">
      <w:pPr>
        <w:pStyle w:val="ListParagraph"/>
        <w:numPr>
          <w:ilvl w:val="1"/>
          <w:numId w:val="14"/>
        </w:numPr>
      </w:pPr>
      <w:r w:rsidRPr="00520AF3">
        <w:rPr>
          <w:u w:val="single"/>
        </w:rPr>
        <w:t>“</w:t>
      </w:r>
      <w:r w:rsidRPr="00520AF3">
        <w:rPr>
          <w:u w:val="single"/>
        </w:rPr>
        <w:t>admin1</w:t>
      </w:r>
      <w:r w:rsidRPr="00520AF3">
        <w:rPr>
          <w:u w:val="single"/>
        </w:rPr>
        <w:t>”</w:t>
      </w:r>
      <w:r>
        <w:t>: Nombre del primer médico jefe.</w:t>
      </w:r>
    </w:p>
    <w:p w14:paraId="2BBD6965" w14:textId="25267870" w:rsidR="00520AF3" w:rsidRDefault="00520AF3" w:rsidP="00520AF3">
      <w:pPr>
        <w:pStyle w:val="ListParagraph"/>
        <w:numPr>
          <w:ilvl w:val="1"/>
          <w:numId w:val="14"/>
        </w:numPr>
      </w:pPr>
      <w:r w:rsidRPr="00520AF3">
        <w:rPr>
          <w:u w:val="single"/>
        </w:rPr>
        <w:t>“</w:t>
      </w:r>
      <w:r w:rsidRPr="00520AF3">
        <w:rPr>
          <w:u w:val="single"/>
        </w:rPr>
        <w:t>cedula1</w:t>
      </w:r>
      <w:r w:rsidRPr="00520AF3">
        <w:rPr>
          <w:u w:val="single"/>
        </w:rPr>
        <w:t>”</w:t>
      </w:r>
      <w:r>
        <w:t>: Cédula del primer médico jefe.</w:t>
      </w:r>
    </w:p>
    <w:p w14:paraId="1C810E0D" w14:textId="07AB2566" w:rsidR="00520AF3" w:rsidRDefault="00520AF3" w:rsidP="00520AF3">
      <w:pPr>
        <w:pStyle w:val="ListParagraph"/>
        <w:numPr>
          <w:ilvl w:val="1"/>
          <w:numId w:val="14"/>
        </w:numPr>
      </w:pPr>
      <w:r w:rsidRPr="00520AF3">
        <w:rPr>
          <w:u w:val="single"/>
        </w:rPr>
        <w:t>“</w:t>
      </w:r>
      <w:r w:rsidRPr="00520AF3">
        <w:rPr>
          <w:u w:val="single"/>
        </w:rPr>
        <w:t>admin2</w:t>
      </w:r>
      <w:r w:rsidRPr="00520AF3">
        <w:rPr>
          <w:u w:val="single"/>
        </w:rPr>
        <w:t>”</w:t>
      </w:r>
      <w:r>
        <w:t>: Nombre del segundo médico jefe.</w:t>
      </w:r>
    </w:p>
    <w:p w14:paraId="1E04D1B5" w14:textId="3B6784FB" w:rsidR="00520AF3" w:rsidRDefault="00520AF3" w:rsidP="00520AF3">
      <w:pPr>
        <w:pStyle w:val="ListParagraph"/>
        <w:numPr>
          <w:ilvl w:val="1"/>
          <w:numId w:val="14"/>
        </w:numPr>
      </w:pPr>
      <w:r w:rsidRPr="00520AF3">
        <w:rPr>
          <w:u w:val="single"/>
        </w:rPr>
        <w:t>“</w:t>
      </w:r>
      <w:r w:rsidRPr="00520AF3">
        <w:rPr>
          <w:u w:val="single"/>
        </w:rPr>
        <w:t>cedula2</w:t>
      </w:r>
      <w:r w:rsidRPr="00520AF3">
        <w:rPr>
          <w:u w:val="single"/>
        </w:rPr>
        <w:t>”</w:t>
      </w:r>
      <w:r>
        <w:t>: Cédula del segundo médico jefe.</w:t>
      </w:r>
    </w:p>
    <w:p w14:paraId="37A8D7BE" w14:textId="1FB714A1" w:rsidR="00520AF3" w:rsidRDefault="00520AF3" w:rsidP="00F265A5">
      <w:pPr>
        <w:pStyle w:val="ListParagraph"/>
        <w:numPr>
          <w:ilvl w:val="1"/>
          <w:numId w:val="14"/>
        </w:numPr>
      </w:pPr>
      <w:r w:rsidRPr="00520AF3">
        <w:rPr>
          <w:u w:val="single"/>
        </w:rPr>
        <w:t>”ci</w:t>
      </w:r>
      <w:r w:rsidRPr="00520AF3">
        <w:rPr>
          <w:u w:val="single"/>
        </w:rPr>
        <w:t>tas</w:t>
      </w:r>
      <w:r w:rsidRPr="00520AF3">
        <w:rPr>
          <w:u w:val="single"/>
        </w:rPr>
        <w:t>”</w:t>
      </w:r>
      <w:r>
        <w:t>: Lista que almacena la información de todas las citas médicas agendadas, donde cada cita se representa como una lista con cuatro elementos: fecha general, hora de la cita, nombre del paciente y estado de la cita.</w:t>
      </w:r>
    </w:p>
    <w:p w14:paraId="5B950CC4" w14:textId="20E9D4C5" w:rsidR="00520AF3" w:rsidRDefault="00F265A5" w:rsidP="00520AF3">
      <w:r>
        <w:t xml:space="preserve">En conclusión, </w:t>
      </w:r>
      <w:r w:rsidRPr="00F265A5">
        <w:t>El código implementado permite gestionar de manera eficiente las citas médicas, verificando la identidad del administrador y brindando opciones para mostrar la información de las citas y agregar nuevas citas al sistema.</w:t>
      </w:r>
    </w:p>
    <w:p w14:paraId="4094EBB9" w14:textId="77777777" w:rsidR="00520AF3" w:rsidRDefault="00520AF3" w:rsidP="009C4A34">
      <w:pPr>
        <w:ind w:firstLine="0"/>
      </w:pPr>
    </w:p>
    <w:p w14:paraId="62117078" w14:textId="7E9BBA3E" w:rsidR="67AE9998" w:rsidRPr="00F265A5" w:rsidRDefault="00F265A5" w:rsidP="00F265A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3BF5B4" wp14:editId="23FF2C4C">
            <wp:simplePos x="0" y="0"/>
            <wp:positionH relativeFrom="column">
              <wp:posOffset>-809625</wp:posOffset>
            </wp:positionH>
            <wp:positionV relativeFrom="page">
              <wp:posOffset>-1847850</wp:posOffset>
            </wp:positionV>
            <wp:extent cx="7524750" cy="12725400"/>
            <wp:effectExtent l="0" t="0" r="19050" b="0"/>
            <wp:wrapTopAndBottom/>
            <wp:docPr id="116320714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67AE9998" w:rsidRPr="00F265A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E985" w14:textId="77777777" w:rsidR="00022772" w:rsidRPr="00C639C4" w:rsidRDefault="00022772">
      <w:pPr>
        <w:spacing w:line="240" w:lineRule="auto"/>
      </w:pPr>
      <w:r w:rsidRPr="00C639C4">
        <w:separator/>
      </w:r>
    </w:p>
    <w:p w14:paraId="57C4728D" w14:textId="77777777" w:rsidR="00022772" w:rsidRPr="00C639C4" w:rsidRDefault="00022772"/>
  </w:endnote>
  <w:endnote w:type="continuationSeparator" w:id="0">
    <w:p w14:paraId="004A9169" w14:textId="77777777" w:rsidR="00022772" w:rsidRPr="00C639C4" w:rsidRDefault="00022772">
      <w:pPr>
        <w:spacing w:line="240" w:lineRule="auto"/>
      </w:pPr>
      <w:r w:rsidRPr="00C639C4">
        <w:continuationSeparator/>
      </w:r>
    </w:p>
    <w:p w14:paraId="47B92BFB" w14:textId="77777777" w:rsidR="00022772" w:rsidRPr="00C639C4" w:rsidRDefault="000227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26A5C" w14:textId="77777777" w:rsidR="002F3AE9" w:rsidRPr="00C639C4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5865" w14:textId="77777777" w:rsidR="0D6E5604" w:rsidRPr="00C639C4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A844" w14:textId="77777777" w:rsidR="3E192C66" w:rsidRPr="00C639C4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4ACC" w14:textId="77777777" w:rsidR="00022772" w:rsidRPr="00C639C4" w:rsidRDefault="00022772">
      <w:pPr>
        <w:spacing w:line="240" w:lineRule="auto"/>
      </w:pPr>
      <w:r w:rsidRPr="00C639C4">
        <w:separator/>
      </w:r>
    </w:p>
    <w:p w14:paraId="7F0B66D2" w14:textId="77777777" w:rsidR="00022772" w:rsidRPr="00C639C4" w:rsidRDefault="00022772"/>
  </w:footnote>
  <w:footnote w:type="continuationSeparator" w:id="0">
    <w:p w14:paraId="58E25B50" w14:textId="77777777" w:rsidR="00022772" w:rsidRPr="00C639C4" w:rsidRDefault="00022772">
      <w:pPr>
        <w:spacing w:line="240" w:lineRule="auto"/>
      </w:pPr>
      <w:r w:rsidRPr="00C639C4">
        <w:continuationSeparator/>
      </w:r>
    </w:p>
    <w:p w14:paraId="7ED5E67F" w14:textId="77777777" w:rsidR="00022772" w:rsidRPr="00C639C4" w:rsidRDefault="000227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142B0" w14:textId="77777777" w:rsidR="002F3AE9" w:rsidRPr="00C639C4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8728" w14:textId="77777777" w:rsidR="0D6E5604" w:rsidRPr="00C639C4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BC10" w14:textId="77777777" w:rsidR="3E192C66" w:rsidRPr="00C639C4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9669EB"/>
    <w:multiLevelType w:val="hybridMultilevel"/>
    <w:tmpl w:val="8AE606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1F6EE3"/>
    <w:multiLevelType w:val="hybridMultilevel"/>
    <w:tmpl w:val="CD46B00E"/>
    <w:lvl w:ilvl="0" w:tplc="B8A41E4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3E0676"/>
    <w:multiLevelType w:val="hybridMultilevel"/>
    <w:tmpl w:val="256AA994"/>
    <w:lvl w:ilvl="0" w:tplc="76A4D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42017781">
    <w:abstractNumId w:val="12"/>
  </w:num>
  <w:num w:numId="13" w16cid:durableId="842087253">
    <w:abstractNumId w:val="11"/>
  </w:num>
  <w:num w:numId="14" w16cid:durableId="367798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72"/>
    <w:rsid w:val="00022772"/>
    <w:rsid w:val="00023AFE"/>
    <w:rsid w:val="000A3D9B"/>
    <w:rsid w:val="000D4642"/>
    <w:rsid w:val="000D539D"/>
    <w:rsid w:val="00116273"/>
    <w:rsid w:val="002C79E6"/>
    <w:rsid w:val="002F3AE9"/>
    <w:rsid w:val="003804CC"/>
    <w:rsid w:val="00520AF3"/>
    <w:rsid w:val="005C199E"/>
    <w:rsid w:val="005E0194"/>
    <w:rsid w:val="00664C1A"/>
    <w:rsid w:val="0087407D"/>
    <w:rsid w:val="009C4A34"/>
    <w:rsid w:val="00A417C1"/>
    <w:rsid w:val="00A533BE"/>
    <w:rsid w:val="00B863FB"/>
    <w:rsid w:val="00B86440"/>
    <w:rsid w:val="00BB2D6F"/>
    <w:rsid w:val="00C00F8F"/>
    <w:rsid w:val="00C03068"/>
    <w:rsid w:val="00C639C4"/>
    <w:rsid w:val="00C92E02"/>
    <w:rsid w:val="00D620FD"/>
    <w:rsid w:val="00D91044"/>
    <w:rsid w:val="00E67454"/>
    <w:rsid w:val="00EB0F32"/>
    <w:rsid w:val="00EF55C5"/>
    <w:rsid w:val="00F265A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E04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  <w:lang w:val="es-CR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Roaming\Microsoft\Templates\Student%20APA%20Style%20paper%207th%20editio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DE213A-27EE-44B4-9089-0E7F0E65468C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70F930-864B-4AA8-8B9A-AA791B1614E4}">
      <dgm:prSet phldrT="[Text]"/>
      <dgm:spPr/>
      <dgm:t>
        <a:bodyPr/>
        <a:lstStyle/>
        <a:p>
          <a:r>
            <a:rPr lang="en-US"/>
            <a:t>Inicio</a:t>
          </a:r>
        </a:p>
      </dgm:t>
    </dgm:pt>
    <dgm:pt modelId="{EE7964A8-4438-4A90-9BB9-EE39796656C7}" type="parTrans" cxnId="{800E5807-F360-4B20-A682-63C1105CC5D0}">
      <dgm:prSet/>
      <dgm:spPr/>
      <dgm:t>
        <a:bodyPr/>
        <a:lstStyle/>
        <a:p>
          <a:endParaRPr lang="en-US"/>
        </a:p>
      </dgm:t>
    </dgm:pt>
    <dgm:pt modelId="{5B7DFC6D-1D3D-4FC4-A014-4227FBDDFE8F}" type="sibTrans" cxnId="{800E5807-F360-4B20-A682-63C1105CC5D0}">
      <dgm:prSet/>
      <dgm:spPr/>
      <dgm:t>
        <a:bodyPr/>
        <a:lstStyle/>
        <a:p>
          <a:endParaRPr lang="en-US"/>
        </a:p>
      </dgm:t>
    </dgm:pt>
    <dgm:pt modelId="{C34694E4-A011-428D-8EC3-F51A5B302190}">
      <dgm:prSet phldrT="[Text]"/>
      <dgm:spPr/>
      <dgm:t>
        <a:bodyPr/>
        <a:lstStyle/>
        <a:p>
          <a:r>
            <a:rPr lang="en-US"/>
            <a:t>Imprimir "1. Ingresar" y "2. Salir"</a:t>
          </a:r>
        </a:p>
      </dgm:t>
    </dgm:pt>
    <dgm:pt modelId="{FB8F28A5-77EC-4900-90CF-515258650DFE}" type="parTrans" cxnId="{14C63E58-2D85-4AD8-95E5-28B53E1C25ED}">
      <dgm:prSet/>
      <dgm:spPr/>
      <dgm:t>
        <a:bodyPr/>
        <a:lstStyle/>
        <a:p>
          <a:endParaRPr lang="en-US"/>
        </a:p>
      </dgm:t>
    </dgm:pt>
    <dgm:pt modelId="{127437E7-674F-48BE-923D-C995EB198BC7}" type="sibTrans" cxnId="{14C63E58-2D85-4AD8-95E5-28B53E1C25ED}">
      <dgm:prSet/>
      <dgm:spPr/>
      <dgm:t>
        <a:bodyPr/>
        <a:lstStyle/>
        <a:p>
          <a:endParaRPr lang="en-US"/>
        </a:p>
      </dgm:t>
    </dgm:pt>
    <dgm:pt modelId="{CF1F3337-19E6-434B-A11B-4CB2E8B89A41}">
      <dgm:prSet phldrT="[Text]"/>
      <dgm:spPr/>
      <dgm:t>
        <a:bodyPr/>
        <a:lstStyle/>
        <a:p>
          <a:r>
            <a:rPr lang="en-US"/>
            <a:t>Leer la opcion seleccionada</a:t>
          </a:r>
        </a:p>
      </dgm:t>
    </dgm:pt>
    <dgm:pt modelId="{A91D19F5-B299-49D3-A958-133FE72098A8}" type="parTrans" cxnId="{20FF3D1A-DA22-4F83-ADBE-5500B8AE9D7B}">
      <dgm:prSet/>
      <dgm:spPr/>
      <dgm:t>
        <a:bodyPr/>
        <a:lstStyle/>
        <a:p>
          <a:endParaRPr lang="en-US"/>
        </a:p>
      </dgm:t>
    </dgm:pt>
    <dgm:pt modelId="{6CB45E79-E845-4DD4-9489-9EDF691CE70C}" type="sibTrans" cxnId="{20FF3D1A-DA22-4F83-ADBE-5500B8AE9D7B}">
      <dgm:prSet/>
      <dgm:spPr/>
      <dgm:t>
        <a:bodyPr/>
        <a:lstStyle/>
        <a:p>
          <a:endParaRPr lang="en-US"/>
        </a:p>
      </dgm:t>
    </dgm:pt>
    <dgm:pt modelId="{9327F45A-F2FF-4898-B207-1CBE6142D4CD}">
      <dgm:prSet phldrT="[Text]"/>
      <dgm:spPr/>
      <dgm:t>
        <a:bodyPr/>
        <a:lstStyle/>
        <a:p>
          <a:r>
            <a:rPr lang="en-US"/>
            <a:t>Si la opcion es 1:</a:t>
          </a:r>
        </a:p>
      </dgm:t>
    </dgm:pt>
    <dgm:pt modelId="{9410BFD7-C359-4AC9-9845-3ABD8144A392}" type="parTrans" cxnId="{3860306B-F28E-4768-947A-3491567BD602}">
      <dgm:prSet/>
      <dgm:spPr/>
      <dgm:t>
        <a:bodyPr/>
        <a:lstStyle/>
        <a:p>
          <a:endParaRPr lang="en-US"/>
        </a:p>
      </dgm:t>
    </dgm:pt>
    <dgm:pt modelId="{715FB272-E42F-4B40-907E-EBAB0848084C}" type="sibTrans" cxnId="{3860306B-F28E-4768-947A-3491567BD602}">
      <dgm:prSet/>
      <dgm:spPr/>
      <dgm:t>
        <a:bodyPr/>
        <a:lstStyle/>
        <a:p>
          <a:endParaRPr lang="en-US"/>
        </a:p>
      </dgm:t>
    </dgm:pt>
    <dgm:pt modelId="{98B747F6-9266-49F3-AC19-37D278D5196D}">
      <dgm:prSet phldrT="[Text]"/>
      <dgm:spPr/>
      <dgm:t>
        <a:bodyPr/>
        <a:lstStyle/>
        <a:p>
          <a:r>
            <a:rPr lang="en-US"/>
            <a:t>Llamar a la funcion "ingresar"</a:t>
          </a:r>
        </a:p>
      </dgm:t>
    </dgm:pt>
    <dgm:pt modelId="{94EDD4EB-8B72-4772-83B1-D7A0CD213170}" type="parTrans" cxnId="{B162AD8F-695F-496F-8F26-E67F5EEFD15E}">
      <dgm:prSet/>
      <dgm:spPr/>
      <dgm:t>
        <a:bodyPr/>
        <a:lstStyle/>
        <a:p>
          <a:endParaRPr lang="en-US"/>
        </a:p>
      </dgm:t>
    </dgm:pt>
    <dgm:pt modelId="{F06D7A17-134E-42F8-B7A6-2FD1DEF6F586}" type="sibTrans" cxnId="{B162AD8F-695F-496F-8F26-E67F5EEFD15E}">
      <dgm:prSet/>
      <dgm:spPr/>
      <dgm:t>
        <a:bodyPr/>
        <a:lstStyle/>
        <a:p>
          <a:endParaRPr lang="en-US"/>
        </a:p>
      </dgm:t>
    </dgm:pt>
    <dgm:pt modelId="{27EF544B-DF54-47FA-BF6B-B219C9578FB5}">
      <dgm:prSet phldrT="[Text]"/>
      <dgm:spPr/>
      <dgm:t>
        <a:bodyPr/>
        <a:lstStyle/>
        <a:p>
          <a:r>
            <a:rPr lang="en-US"/>
            <a:t>Verificar la identidad es valida.</a:t>
          </a:r>
        </a:p>
      </dgm:t>
    </dgm:pt>
    <dgm:pt modelId="{2CD2240D-BA38-46B8-A328-67A0092DF2ED}" type="parTrans" cxnId="{854FF3EA-2CD2-4B51-BFEF-C33644EA0E84}">
      <dgm:prSet/>
      <dgm:spPr/>
      <dgm:t>
        <a:bodyPr/>
        <a:lstStyle/>
        <a:p>
          <a:endParaRPr lang="en-US"/>
        </a:p>
      </dgm:t>
    </dgm:pt>
    <dgm:pt modelId="{4F9A208B-E97D-4D17-A920-1FA67B7696D6}" type="sibTrans" cxnId="{854FF3EA-2CD2-4B51-BFEF-C33644EA0E84}">
      <dgm:prSet/>
      <dgm:spPr/>
      <dgm:t>
        <a:bodyPr/>
        <a:lstStyle/>
        <a:p>
          <a:endParaRPr lang="en-US"/>
        </a:p>
      </dgm:t>
    </dgm:pt>
    <dgm:pt modelId="{EFF2AACE-A0AC-4BFF-9452-6EA0D344F293}">
      <dgm:prSet phldrT="[Text]"/>
      <dgm:spPr/>
      <dgm:t>
        <a:bodyPr/>
        <a:lstStyle/>
        <a:p>
          <a:r>
            <a:rPr lang="en-US"/>
            <a:t>Imprimir menu de opciones</a:t>
          </a:r>
        </a:p>
      </dgm:t>
    </dgm:pt>
    <dgm:pt modelId="{C2FE05E6-38C6-4B75-AFFB-C1A3828857A5}" type="parTrans" cxnId="{EFA28DC9-BD90-4867-A5F2-1E6B9904A4EF}">
      <dgm:prSet/>
      <dgm:spPr/>
      <dgm:t>
        <a:bodyPr/>
        <a:lstStyle/>
        <a:p>
          <a:endParaRPr lang="en-US"/>
        </a:p>
      </dgm:t>
    </dgm:pt>
    <dgm:pt modelId="{CFCAE988-8E9B-441B-A5A8-F95EF0CF4178}" type="sibTrans" cxnId="{EFA28DC9-BD90-4867-A5F2-1E6B9904A4EF}">
      <dgm:prSet/>
      <dgm:spPr/>
      <dgm:t>
        <a:bodyPr/>
        <a:lstStyle/>
        <a:p>
          <a:endParaRPr lang="en-US"/>
        </a:p>
      </dgm:t>
    </dgm:pt>
    <dgm:pt modelId="{55CD4047-56DE-4A91-8763-2EF066EEEC05}">
      <dgm:prSet phldrT="[Text]"/>
      <dgm:spPr/>
      <dgm:t>
        <a:bodyPr/>
        <a:lstStyle/>
        <a:p>
          <a:r>
            <a:rPr lang="en-US"/>
            <a:t>Leer la opcion seleccionada</a:t>
          </a:r>
        </a:p>
      </dgm:t>
    </dgm:pt>
    <dgm:pt modelId="{9CBC4370-77F3-4650-9193-3C8F39C0618A}" type="parTrans" cxnId="{095D43A9-0124-4603-AAD3-CF286FDDE35C}">
      <dgm:prSet/>
      <dgm:spPr/>
      <dgm:t>
        <a:bodyPr/>
        <a:lstStyle/>
        <a:p>
          <a:endParaRPr lang="en-US"/>
        </a:p>
      </dgm:t>
    </dgm:pt>
    <dgm:pt modelId="{DA7EA6A9-74CD-49BE-B822-CEBC3023D0E0}" type="sibTrans" cxnId="{095D43A9-0124-4603-AAD3-CF286FDDE35C}">
      <dgm:prSet/>
      <dgm:spPr/>
      <dgm:t>
        <a:bodyPr/>
        <a:lstStyle/>
        <a:p>
          <a:endParaRPr lang="en-US"/>
        </a:p>
      </dgm:t>
    </dgm:pt>
    <dgm:pt modelId="{2869516E-4CBB-4CD3-BE01-0C3FBB508718}">
      <dgm:prSet phldrT="[Text]"/>
      <dgm:spPr/>
      <dgm:t>
        <a:bodyPr/>
        <a:lstStyle/>
        <a:p>
          <a:r>
            <a:rPr lang="en-US"/>
            <a:t>Si la opcion es 1</a:t>
          </a:r>
        </a:p>
      </dgm:t>
    </dgm:pt>
    <dgm:pt modelId="{84E051B6-3CA1-4368-B356-B9D51E52BA05}" type="parTrans" cxnId="{AA6578BB-6D28-4A05-B12F-089687560970}">
      <dgm:prSet/>
      <dgm:spPr/>
      <dgm:t>
        <a:bodyPr/>
        <a:lstStyle/>
        <a:p>
          <a:endParaRPr lang="en-US"/>
        </a:p>
      </dgm:t>
    </dgm:pt>
    <dgm:pt modelId="{57C68771-E563-4408-B67D-E3475992C9BD}" type="sibTrans" cxnId="{AA6578BB-6D28-4A05-B12F-089687560970}">
      <dgm:prSet/>
      <dgm:spPr/>
      <dgm:t>
        <a:bodyPr/>
        <a:lstStyle/>
        <a:p>
          <a:endParaRPr lang="en-US"/>
        </a:p>
      </dgm:t>
    </dgm:pt>
    <dgm:pt modelId="{23F59EF3-88DB-419B-863F-6FC4385A4F7C}">
      <dgm:prSet phldrT="[Text]"/>
      <dgm:spPr/>
      <dgm:t>
        <a:bodyPr/>
        <a:lstStyle/>
        <a:p>
          <a:r>
            <a:rPr lang="en-US"/>
            <a:t>Mostrar cada cita</a:t>
          </a:r>
        </a:p>
      </dgm:t>
    </dgm:pt>
    <dgm:pt modelId="{FD009CA5-67AB-424D-BD04-CAA201B40E7B}" type="parTrans" cxnId="{E9011D18-AB78-4919-8937-44C56B11D8E1}">
      <dgm:prSet/>
      <dgm:spPr/>
      <dgm:t>
        <a:bodyPr/>
        <a:lstStyle/>
        <a:p>
          <a:endParaRPr lang="en-US"/>
        </a:p>
      </dgm:t>
    </dgm:pt>
    <dgm:pt modelId="{2BDEFF2F-50BC-4379-BC60-FCED9D829CB1}" type="sibTrans" cxnId="{E9011D18-AB78-4919-8937-44C56B11D8E1}">
      <dgm:prSet/>
      <dgm:spPr/>
      <dgm:t>
        <a:bodyPr/>
        <a:lstStyle/>
        <a:p>
          <a:endParaRPr lang="en-US"/>
        </a:p>
      </dgm:t>
    </dgm:pt>
    <dgm:pt modelId="{9DE48C31-410A-4171-A029-7BAF8627B14F}">
      <dgm:prSet phldrT="[Text]"/>
      <dgm:spPr/>
      <dgm:t>
        <a:bodyPr/>
        <a:lstStyle/>
        <a:p>
          <a:r>
            <a:rPr lang="en-US"/>
            <a:t>Si no hay citas</a:t>
          </a:r>
        </a:p>
      </dgm:t>
    </dgm:pt>
    <dgm:pt modelId="{43C3285A-6232-4B15-A1D4-ABA0492FD5F9}" type="parTrans" cxnId="{BFE17C3F-F828-43EB-BD79-858A99C00FCF}">
      <dgm:prSet/>
      <dgm:spPr/>
      <dgm:t>
        <a:bodyPr/>
        <a:lstStyle/>
        <a:p>
          <a:endParaRPr lang="en-US"/>
        </a:p>
      </dgm:t>
    </dgm:pt>
    <dgm:pt modelId="{171BB6A1-4FF8-4A0F-91E9-5AF01EE9947F}" type="sibTrans" cxnId="{BFE17C3F-F828-43EB-BD79-858A99C00FCF}">
      <dgm:prSet/>
      <dgm:spPr/>
      <dgm:t>
        <a:bodyPr/>
        <a:lstStyle/>
        <a:p>
          <a:endParaRPr lang="en-US"/>
        </a:p>
      </dgm:t>
    </dgm:pt>
    <dgm:pt modelId="{A5131770-92C3-4311-9888-6350BAFAD237}">
      <dgm:prSet phldrT="[Text]"/>
      <dgm:spPr/>
      <dgm:t>
        <a:bodyPr/>
        <a:lstStyle/>
        <a:p>
          <a:r>
            <a:rPr lang="en-US"/>
            <a:t>Imprimir no existe ningun cita.</a:t>
          </a:r>
        </a:p>
      </dgm:t>
    </dgm:pt>
    <dgm:pt modelId="{12F76BE3-94BD-44D2-BAFE-219464351977}" type="parTrans" cxnId="{69F0D6DD-A74D-4B21-9980-C5EC93135D4E}">
      <dgm:prSet/>
      <dgm:spPr/>
      <dgm:t>
        <a:bodyPr/>
        <a:lstStyle/>
        <a:p>
          <a:endParaRPr lang="en-US"/>
        </a:p>
      </dgm:t>
    </dgm:pt>
    <dgm:pt modelId="{19878835-5032-4163-8703-FEB35B57CEBA}" type="sibTrans" cxnId="{69F0D6DD-A74D-4B21-9980-C5EC93135D4E}">
      <dgm:prSet/>
      <dgm:spPr/>
      <dgm:t>
        <a:bodyPr/>
        <a:lstStyle/>
        <a:p>
          <a:endParaRPr lang="en-US"/>
        </a:p>
      </dgm:t>
    </dgm:pt>
    <dgm:pt modelId="{C82A5B39-75D9-4EF0-A031-C039541FE7BD}">
      <dgm:prSet phldrT="[Text]"/>
      <dgm:spPr/>
      <dgm:t>
        <a:bodyPr/>
        <a:lstStyle/>
        <a:p>
          <a:r>
            <a:rPr lang="en-US"/>
            <a:t>Si la opcion es 2</a:t>
          </a:r>
        </a:p>
      </dgm:t>
    </dgm:pt>
    <dgm:pt modelId="{8DFB4829-F664-413B-BD58-3C5B8784EF1C}" type="parTrans" cxnId="{97D07B5F-7136-4857-B7B0-E5A89CD4005C}">
      <dgm:prSet/>
      <dgm:spPr/>
      <dgm:t>
        <a:bodyPr/>
        <a:lstStyle/>
        <a:p>
          <a:endParaRPr lang="en-US"/>
        </a:p>
      </dgm:t>
    </dgm:pt>
    <dgm:pt modelId="{90AC343B-342D-43C7-A6A8-04BEDAE5F30E}" type="sibTrans" cxnId="{97D07B5F-7136-4857-B7B0-E5A89CD4005C}">
      <dgm:prSet/>
      <dgm:spPr/>
      <dgm:t>
        <a:bodyPr/>
        <a:lstStyle/>
        <a:p>
          <a:endParaRPr lang="en-US"/>
        </a:p>
      </dgm:t>
    </dgm:pt>
    <dgm:pt modelId="{4D1E26FF-6049-4B0C-AEBB-B0E8CD6AB2F8}">
      <dgm:prSet phldrT="[Text]"/>
      <dgm:spPr/>
      <dgm:t>
        <a:bodyPr/>
        <a:lstStyle/>
        <a:p>
          <a:r>
            <a:rPr lang="en-US"/>
            <a:t>Crear una nueva cita segun ciertos datos</a:t>
          </a:r>
        </a:p>
      </dgm:t>
    </dgm:pt>
    <dgm:pt modelId="{DB58FF3D-0555-4018-B5EA-E7187E166BE7}" type="parTrans" cxnId="{92FE1317-367E-4572-B90C-A6C35310CFE5}">
      <dgm:prSet/>
      <dgm:spPr/>
      <dgm:t>
        <a:bodyPr/>
        <a:lstStyle/>
        <a:p>
          <a:endParaRPr lang="en-US"/>
        </a:p>
      </dgm:t>
    </dgm:pt>
    <dgm:pt modelId="{E3836B64-85AF-448E-A7CA-CD3564E9AF53}" type="sibTrans" cxnId="{92FE1317-367E-4572-B90C-A6C35310CFE5}">
      <dgm:prSet/>
      <dgm:spPr/>
      <dgm:t>
        <a:bodyPr/>
        <a:lstStyle/>
        <a:p>
          <a:endParaRPr lang="en-US"/>
        </a:p>
      </dgm:t>
    </dgm:pt>
    <dgm:pt modelId="{0329A39A-B8BF-420C-88FB-3CBA6B72A9C6}">
      <dgm:prSet phldrT="[Text]"/>
      <dgm:spPr/>
      <dgm:t>
        <a:bodyPr/>
        <a:lstStyle/>
        <a:p>
          <a:r>
            <a:rPr lang="en-US"/>
            <a:t>Si la opcion es 3</a:t>
          </a:r>
        </a:p>
      </dgm:t>
    </dgm:pt>
    <dgm:pt modelId="{467D496A-57C6-479D-85BE-E12703AEFC47}" type="parTrans" cxnId="{C71BB359-3E58-4341-BF02-9E387CF82E81}">
      <dgm:prSet/>
      <dgm:spPr/>
      <dgm:t>
        <a:bodyPr/>
        <a:lstStyle/>
        <a:p>
          <a:endParaRPr lang="en-US"/>
        </a:p>
      </dgm:t>
    </dgm:pt>
    <dgm:pt modelId="{73E5803E-DA67-4514-8B66-885B8DDBA0E3}" type="sibTrans" cxnId="{C71BB359-3E58-4341-BF02-9E387CF82E81}">
      <dgm:prSet/>
      <dgm:spPr/>
      <dgm:t>
        <a:bodyPr/>
        <a:lstStyle/>
        <a:p>
          <a:endParaRPr lang="en-US"/>
        </a:p>
      </dgm:t>
    </dgm:pt>
    <dgm:pt modelId="{701A1336-C0ED-4ABC-949D-B122AF69626E}">
      <dgm:prSet phldrT="[Text]"/>
      <dgm:spPr/>
      <dgm:t>
        <a:bodyPr/>
        <a:lstStyle/>
        <a:p>
          <a:r>
            <a:rPr lang="en-US"/>
            <a:t>Salir del bucle</a:t>
          </a:r>
        </a:p>
      </dgm:t>
    </dgm:pt>
    <dgm:pt modelId="{CC7F0139-AF73-44E0-8CAC-E931FD8CA7C6}" type="parTrans" cxnId="{B75A9461-BC31-417B-8D05-FDD8AC160054}">
      <dgm:prSet/>
      <dgm:spPr/>
      <dgm:t>
        <a:bodyPr/>
        <a:lstStyle/>
        <a:p>
          <a:endParaRPr lang="en-US"/>
        </a:p>
      </dgm:t>
    </dgm:pt>
    <dgm:pt modelId="{2B366F39-7588-46E4-A067-B5ADB0B7759F}" type="sibTrans" cxnId="{B75A9461-BC31-417B-8D05-FDD8AC160054}">
      <dgm:prSet/>
      <dgm:spPr/>
      <dgm:t>
        <a:bodyPr/>
        <a:lstStyle/>
        <a:p>
          <a:endParaRPr lang="en-US"/>
        </a:p>
      </dgm:t>
    </dgm:pt>
    <dgm:pt modelId="{1F581749-2614-4B63-832E-66C663FC8DF9}">
      <dgm:prSet phldrT="[Text]"/>
      <dgm:spPr/>
      <dgm:t>
        <a:bodyPr/>
        <a:lstStyle/>
        <a:p>
          <a:r>
            <a:rPr lang="en-US"/>
            <a:t>Fin</a:t>
          </a:r>
        </a:p>
      </dgm:t>
    </dgm:pt>
    <dgm:pt modelId="{DB3EEC83-BA16-48EA-8969-21157FEB7152}" type="parTrans" cxnId="{0E051178-6135-4A01-BAF6-7918787CE68B}">
      <dgm:prSet/>
      <dgm:spPr/>
      <dgm:t>
        <a:bodyPr/>
        <a:lstStyle/>
        <a:p>
          <a:endParaRPr lang="en-US"/>
        </a:p>
      </dgm:t>
    </dgm:pt>
    <dgm:pt modelId="{F95532AB-AE55-47AC-A709-4704357CA505}" type="sibTrans" cxnId="{0E051178-6135-4A01-BAF6-7918787CE68B}">
      <dgm:prSet/>
      <dgm:spPr/>
      <dgm:t>
        <a:bodyPr/>
        <a:lstStyle/>
        <a:p>
          <a:endParaRPr lang="en-US"/>
        </a:p>
      </dgm:t>
    </dgm:pt>
    <dgm:pt modelId="{B4B38727-6123-43F1-8369-27A0C8EB5530}" type="pres">
      <dgm:prSet presAssocID="{DDDE213A-27EE-44B4-9089-0E7F0E65468C}" presName="rootnode" presStyleCnt="0">
        <dgm:presLayoutVars>
          <dgm:chMax/>
          <dgm:chPref/>
          <dgm:dir/>
          <dgm:animLvl val="lvl"/>
        </dgm:presLayoutVars>
      </dgm:prSet>
      <dgm:spPr/>
    </dgm:pt>
    <dgm:pt modelId="{7246663E-0098-4BD6-A0AC-9888C6EDDCCF}" type="pres">
      <dgm:prSet presAssocID="{8B70F930-864B-4AA8-8B9A-AA791B1614E4}" presName="composite" presStyleCnt="0"/>
      <dgm:spPr/>
    </dgm:pt>
    <dgm:pt modelId="{6CA8C120-85BD-4FF5-9CA9-2056BBCADDA4}" type="pres">
      <dgm:prSet presAssocID="{8B70F930-864B-4AA8-8B9A-AA791B1614E4}" presName="bentUpArrow1" presStyleLbl="alignImgPlace1" presStyleIdx="0" presStyleCnt="9"/>
      <dgm:spPr/>
    </dgm:pt>
    <dgm:pt modelId="{F048472F-7E88-4A35-9082-BBBA9390E367}" type="pres">
      <dgm:prSet presAssocID="{8B70F930-864B-4AA8-8B9A-AA791B1614E4}" presName="ParentText" presStyleLbl="node1" presStyleIdx="0" presStyleCnt="10">
        <dgm:presLayoutVars>
          <dgm:chMax val="1"/>
          <dgm:chPref val="1"/>
          <dgm:bulletEnabled val="1"/>
        </dgm:presLayoutVars>
      </dgm:prSet>
      <dgm:spPr/>
    </dgm:pt>
    <dgm:pt modelId="{DBC2DAE5-2475-490C-9C8A-3DB3DF09ABD8}" type="pres">
      <dgm:prSet presAssocID="{8B70F930-864B-4AA8-8B9A-AA791B1614E4}" presName="ChildText" presStyleLbl="revTx" presStyleIdx="0" presStyleCnt="9">
        <dgm:presLayoutVars>
          <dgm:chMax val="0"/>
          <dgm:chPref val="0"/>
          <dgm:bulletEnabled val="1"/>
        </dgm:presLayoutVars>
      </dgm:prSet>
      <dgm:spPr/>
    </dgm:pt>
    <dgm:pt modelId="{7F369BB6-85ED-4ADD-92BE-32CCC2DD5B31}" type="pres">
      <dgm:prSet presAssocID="{5B7DFC6D-1D3D-4FC4-A014-4227FBDDFE8F}" presName="sibTrans" presStyleCnt="0"/>
      <dgm:spPr/>
    </dgm:pt>
    <dgm:pt modelId="{C87F545D-22CE-447F-96F0-BA10E258868F}" type="pres">
      <dgm:prSet presAssocID="{C34694E4-A011-428D-8EC3-F51A5B302190}" presName="composite" presStyleCnt="0"/>
      <dgm:spPr/>
    </dgm:pt>
    <dgm:pt modelId="{802A2E9E-0DA6-400D-A4E8-1166471D3B81}" type="pres">
      <dgm:prSet presAssocID="{C34694E4-A011-428D-8EC3-F51A5B302190}" presName="bentUpArrow1" presStyleLbl="alignImgPlace1" presStyleIdx="1" presStyleCnt="9"/>
      <dgm:spPr/>
    </dgm:pt>
    <dgm:pt modelId="{D4E7901D-90CF-4908-980D-9A04E4D07413}" type="pres">
      <dgm:prSet presAssocID="{C34694E4-A011-428D-8EC3-F51A5B302190}" presName="ParentText" presStyleLbl="node1" presStyleIdx="1" presStyleCnt="10">
        <dgm:presLayoutVars>
          <dgm:chMax val="1"/>
          <dgm:chPref val="1"/>
          <dgm:bulletEnabled val="1"/>
        </dgm:presLayoutVars>
      </dgm:prSet>
      <dgm:spPr/>
    </dgm:pt>
    <dgm:pt modelId="{9FC479C4-0836-4339-BC11-FE5814B2E609}" type="pres">
      <dgm:prSet presAssocID="{C34694E4-A011-428D-8EC3-F51A5B302190}" presName="ChildText" presStyleLbl="revTx" presStyleIdx="1" presStyleCnt="9">
        <dgm:presLayoutVars>
          <dgm:chMax val="0"/>
          <dgm:chPref val="0"/>
          <dgm:bulletEnabled val="1"/>
        </dgm:presLayoutVars>
      </dgm:prSet>
      <dgm:spPr/>
    </dgm:pt>
    <dgm:pt modelId="{B37DF776-2A4D-4F5E-96BD-1CD47579E762}" type="pres">
      <dgm:prSet presAssocID="{127437E7-674F-48BE-923D-C995EB198BC7}" presName="sibTrans" presStyleCnt="0"/>
      <dgm:spPr/>
    </dgm:pt>
    <dgm:pt modelId="{C609E1FE-ADFF-4F20-82DC-50C73707F0F2}" type="pres">
      <dgm:prSet presAssocID="{CF1F3337-19E6-434B-A11B-4CB2E8B89A41}" presName="composite" presStyleCnt="0"/>
      <dgm:spPr/>
    </dgm:pt>
    <dgm:pt modelId="{08857552-D0C8-4A3F-8D26-E5DF538D3D82}" type="pres">
      <dgm:prSet presAssocID="{CF1F3337-19E6-434B-A11B-4CB2E8B89A41}" presName="bentUpArrow1" presStyleLbl="alignImgPlace1" presStyleIdx="2" presStyleCnt="9"/>
      <dgm:spPr/>
    </dgm:pt>
    <dgm:pt modelId="{509024AD-F87A-4FA6-A181-6C622C858B39}" type="pres">
      <dgm:prSet presAssocID="{CF1F3337-19E6-434B-A11B-4CB2E8B89A41}" presName="ParentText" presStyleLbl="node1" presStyleIdx="2" presStyleCnt="10">
        <dgm:presLayoutVars>
          <dgm:chMax val="1"/>
          <dgm:chPref val="1"/>
          <dgm:bulletEnabled val="1"/>
        </dgm:presLayoutVars>
      </dgm:prSet>
      <dgm:spPr/>
    </dgm:pt>
    <dgm:pt modelId="{9A2ED36C-3156-46CA-BEFB-2EB440F8DCBD}" type="pres">
      <dgm:prSet presAssocID="{CF1F3337-19E6-434B-A11B-4CB2E8B89A41}" presName="ChildText" presStyleLbl="revTx" presStyleIdx="2" presStyleCnt="9">
        <dgm:presLayoutVars>
          <dgm:chMax val="0"/>
          <dgm:chPref val="0"/>
          <dgm:bulletEnabled val="1"/>
        </dgm:presLayoutVars>
      </dgm:prSet>
      <dgm:spPr/>
    </dgm:pt>
    <dgm:pt modelId="{0782624A-8DB8-4634-9D3A-029552D1D7B0}" type="pres">
      <dgm:prSet presAssocID="{6CB45E79-E845-4DD4-9489-9EDF691CE70C}" presName="sibTrans" presStyleCnt="0"/>
      <dgm:spPr/>
    </dgm:pt>
    <dgm:pt modelId="{7E551CB3-60CF-4F03-B1EB-899BCE714A18}" type="pres">
      <dgm:prSet presAssocID="{9327F45A-F2FF-4898-B207-1CBE6142D4CD}" presName="composite" presStyleCnt="0"/>
      <dgm:spPr/>
    </dgm:pt>
    <dgm:pt modelId="{26454880-3925-4707-91A9-CE762941F182}" type="pres">
      <dgm:prSet presAssocID="{9327F45A-F2FF-4898-B207-1CBE6142D4CD}" presName="bentUpArrow1" presStyleLbl="alignImgPlace1" presStyleIdx="3" presStyleCnt="9"/>
      <dgm:spPr/>
    </dgm:pt>
    <dgm:pt modelId="{4CB57A18-A8FD-4EBD-A588-5586F2407477}" type="pres">
      <dgm:prSet presAssocID="{9327F45A-F2FF-4898-B207-1CBE6142D4CD}" presName="ParentText" presStyleLbl="node1" presStyleIdx="3" presStyleCnt="10">
        <dgm:presLayoutVars>
          <dgm:chMax val="1"/>
          <dgm:chPref val="1"/>
          <dgm:bulletEnabled val="1"/>
        </dgm:presLayoutVars>
      </dgm:prSet>
      <dgm:spPr/>
    </dgm:pt>
    <dgm:pt modelId="{C4F49636-5ABA-496D-9E97-45B053495E1E}" type="pres">
      <dgm:prSet presAssocID="{9327F45A-F2FF-4898-B207-1CBE6142D4CD}" presName="ChildText" presStyleLbl="revTx" presStyleIdx="3" presStyleCnt="9">
        <dgm:presLayoutVars>
          <dgm:chMax val="0"/>
          <dgm:chPref val="0"/>
          <dgm:bulletEnabled val="1"/>
        </dgm:presLayoutVars>
      </dgm:prSet>
      <dgm:spPr/>
    </dgm:pt>
    <dgm:pt modelId="{69B4E35A-9441-41E2-9A54-CF4A84C3F085}" type="pres">
      <dgm:prSet presAssocID="{715FB272-E42F-4B40-907E-EBAB0848084C}" presName="sibTrans" presStyleCnt="0"/>
      <dgm:spPr/>
    </dgm:pt>
    <dgm:pt modelId="{B32AB169-322C-4AD3-8A20-8756447627D0}" type="pres">
      <dgm:prSet presAssocID="{EFF2AACE-A0AC-4BFF-9452-6EA0D344F293}" presName="composite" presStyleCnt="0"/>
      <dgm:spPr/>
    </dgm:pt>
    <dgm:pt modelId="{076470A6-70E5-4837-95C2-BF00CA52E036}" type="pres">
      <dgm:prSet presAssocID="{EFF2AACE-A0AC-4BFF-9452-6EA0D344F293}" presName="bentUpArrow1" presStyleLbl="alignImgPlace1" presStyleIdx="4" presStyleCnt="9"/>
      <dgm:spPr/>
    </dgm:pt>
    <dgm:pt modelId="{FBA69A4A-7B48-4E79-85E7-6ECF4D5B19AA}" type="pres">
      <dgm:prSet presAssocID="{EFF2AACE-A0AC-4BFF-9452-6EA0D344F293}" presName="ParentText" presStyleLbl="node1" presStyleIdx="4" presStyleCnt="10">
        <dgm:presLayoutVars>
          <dgm:chMax val="1"/>
          <dgm:chPref val="1"/>
          <dgm:bulletEnabled val="1"/>
        </dgm:presLayoutVars>
      </dgm:prSet>
      <dgm:spPr/>
    </dgm:pt>
    <dgm:pt modelId="{20C82A1E-7EA6-4DA1-B309-58BA00BBFE69}" type="pres">
      <dgm:prSet presAssocID="{EFF2AACE-A0AC-4BFF-9452-6EA0D344F293}" presName="ChildText" presStyleLbl="revTx" presStyleIdx="4" presStyleCnt="9">
        <dgm:presLayoutVars>
          <dgm:chMax val="0"/>
          <dgm:chPref val="0"/>
          <dgm:bulletEnabled val="1"/>
        </dgm:presLayoutVars>
      </dgm:prSet>
      <dgm:spPr/>
    </dgm:pt>
    <dgm:pt modelId="{EFF1C435-C34A-4166-8DFD-3749DDB69D0D}" type="pres">
      <dgm:prSet presAssocID="{CFCAE988-8E9B-441B-A5A8-F95EF0CF4178}" presName="sibTrans" presStyleCnt="0"/>
      <dgm:spPr/>
    </dgm:pt>
    <dgm:pt modelId="{0DE42B03-6723-4C88-9078-42F656A71167}" type="pres">
      <dgm:prSet presAssocID="{2869516E-4CBB-4CD3-BE01-0C3FBB508718}" presName="composite" presStyleCnt="0"/>
      <dgm:spPr/>
    </dgm:pt>
    <dgm:pt modelId="{B5F1FC31-2F4A-499A-9E54-516313013C28}" type="pres">
      <dgm:prSet presAssocID="{2869516E-4CBB-4CD3-BE01-0C3FBB508718}" presName="bentUpArrow1" presStyleLbl="alignImgPlace1" presStyleIdx="5" presStyleCnt="9"/>
      <dgm:spPr/>
    </dgm:pt>
    <dgm:pt modelId="{DC992192-E705-43B3-9932-978CAD51AB10}" type="pres">
      <dgm:prSet presAssocID="{2869516E-4CBB-4CD3-BE01-0C3FBB508718}" presName="ParentText" presStyleLbl="node1" presStyleIdx="5" presStyleCnt="10">
        <dgm:presLayoutVars>
          <dgm:chMax val="1"/>
          <dgm:chPref val="1"/>
          <dgm:bulletEnabled val="1"/>
        </dgm:presLayoutVars>
      </dgm:prSet>
      <dgm:spPr/>
    </dgm:pt>
    <dgm:pt modelId="{0871ACC5-96F5-47B4-A3F7-B49F2D7E3EFC}" type="pres">
      <dgm:prSet presAssocID="{2869516E-4CBB-4CD3-BE01-0C3FBB508718}" presName="ChildText" presStyleLbl="revTx" presStyleIdx="5" presStyleCnt="9">
        <dgm:presLayoutVars>
          <dgm:chMax val="0"/>
          <dgm:chPref val="0"/>
          <dgm:bulletEnabled val="1"/>
        </dgm:presLayoutVars>
      </dgm:prSet>
      <dgm:spPr/>
    </dgm:pt>
    <dgm:pt modelId="{EAFFACA5-FDDB-4FFE-BC35-7DF8A6E777E0}" type="pres">
      <dgm:prSet presAssocID="{57C68771-E563-4408-B67D-E3475992C9BD}" presName="sibTrans" presStyleCnt="0"/>
      <dgm:spPr/>
    </dgm:pt>
    <dgm:pt modelId="{E31AFA63-793F-4111-B8F1-15532368C13A}" type="pres">
      <dgm:prSet presAssocID="{9DE48C31-410A-4171-A029-7BAF8627B14F}" presName="composite" presStyleCnt="0"/>
      <dgm:spPr/>
    </dgm:pt>
    <dgm:pt modelId="{BA0766A4-D728-4934-8592-BBE6193A170E}" type="pres">
      <dgm:prSet presAssocID="{9DE48C31-410A-4171-A029-7BAF8627B14F}" presName="bentUpArrow1" presStyleLbl="alignImgPlace1" presStyleIdx="6" presStyleCnt="9"/>
      <dgm:spPr/>
    </dgm:pt>
    <dgm:pt modelId="{CD64F00B-170F-4731-9252-A812E4AAA702}" type="pres">
      <dgm:prSet presAssocID="{9DE48C31-410A-4171-A029-7BAF8627B14F}" presName="ParentText" presStyleLbl="node1" presStyleIdx="6" presStyleCnt="10">
        <dgm:presLayoutVars>
          <dgm:chMax val="1"/>
          <dgm:chPref val="1"/>
          <dgm:bulletEnabled val="1"/>
        </dgm:presLayoutVars>
      </dgm:prSet>
      <dgm:spPr/>
    </dgm:pt>
    <dgm:pt modelId="{2B90F38E-4DCF-460E-B410-51254663078E}" type="pres">
      <dgm:prSet presAssocID="{9DE48C31-410A-4171-A029-7BAF8627B14F}" presName="ChildText" presStyleLbl="revTx" presStyleIdx="6" presStyleCnt="9">
        <dgm:presLayoutVars>
          <dgm:chMax val="0"/>
          <dgm:chPref val="0"/>
          <dgm:bulletEnabled val="1"/>
        </dgm:presLayoutVars>
      </dgm:prSet>
      <dgm:spPr/>
    </dgm:pt>
    <dgm:pt modelId="{2F8722DF-D73C-49D3-8B6C-9849E0370513}" type="pres">
      <dgm:prSet presAssocID="{171BB6A1-4FF8-4A0F-91E9-5AF01EE9947F}" presName="sibTrans" presStyleCnt="0"/>
      <dgm:spPr/>
    </dgm:pt>
    <dgm:pt modelId="{6193149B-0315-44EC-AAAE-ECAA62E38C5F}" type="pres">
      <dgm:prSet presAssocID="{C82A5B39-75D9-4EF0-A031-C039541FE7BD}" presName="composite" presStyleCnt="0"/>
      <dgm:spPr/>
    </dgm:pt>
    <dgm:pt modelId="{62ECF455-D3F8-43DF-8132-7AB5A7E55FB3}" type="pres">
      <dgm:prSet presAssocID="{C82A5B39-75D9-4EF0-A031-C039541FE7BD}" presName="bentUpArrow1" presStyleLbl="alignImgPlace1" presStyleIdx="7" presStyleCnt="9"/>
      <dgm:spPr/>
    </dgm:pt>
    <dgm:pt modelId="{9E6D1468-1DBE-40C2-8132-414B94A28D0E}" type="pres">
      <dgm:prSet presAssocID="{C82A5B39-75D9-4EF0-A031-C039541FE7BD}" presName="ParentText" presStyleLbl="node1" presStyleIdx="7" presStyleCnt="10">
        <dgm:presLayoutVars>
          <dgm:chMax val="1"/>
          <dgm:chPref val="1"/>
          <dgm:bulletEnabled val="1"/>
        </dgm:presLayoutVars>
      </dgm:prSet>
      <dgm:spPr/>
    </dgm:pt>
    <dgm:pt modelId="{8BCFAB4C-2371-49A0-8850-8B35F4C616C5}" type="pres">
      <dgm:prSet presAssocID="{C82A5B39-75D9-4EF0-A031-C039541FE7BD}" presName="ChildText" presStyleLbl="revTx" presStyleIdx="7" presStyleCnt="9">
        <dgm:presLayoutVars>
          <dgm:chMax val="0"/>
          <dgm:chPref val="0"/>
          <dgm:bulletEnabled val="1"/>
        </dgm:presLayoutVars>
      </dgm:prSet>
      <dgm:spPr/>
    </dgm:pt>
    <dgm:pt modelId="{F2E98DC1-2ECC-4BAF-A4F0-4129BAE10074}" type="pres">
      <dgm:prSet presAssocID="{90AC343B-342D-43C7-A6A8-04BEDAE5F30E}" presName="sibTrans" presStyleCnt="0"/>
      <dgm:spPr/>
    </dgm:pt>
    <dgm:pt modelId="{FA1BE500-DD7B-4A4A-937A-12840578FD43}" type="pres">
      <dgm:prSet presAssocID="{0329A39A-B8BF-420C-88FB-3CBA6B72A9C6}" presName="composite" presStyleCnt="0"/>
      <dgm:spPr/>
    </dgm:pt>
    <dgm:pt modelId="{4B63A69C-CC24-4006-8D54-62AA35395873}" type="pres">
      <dgm:prSet presAssocID="{0329A39A-B8BF-420C-88FB-3CBA6B72A9C6}" presName="bentUpArrow1" presStyleLbl="alignImgPlace1" presStyleIdx="8" presStyleCnt="9"/>
      <dgm:spPr/>
    </dgm:pt>
    <dgm:pt modelId="{A200DC63-5910-4D1B-BEFA-29A9865D84F3}" type="pres">
      <dgm:prSet presAssocID="{0329A39A-B8BF-420C-88FB-3CBA6B72A9C6}" presName="ParentText" presStyleLbl="node1" presStyleIdx="8" presStyleCnt="10">
        <dgm:presLayoutVars>
          <dgm:chMax val="1"/>
          <dgm:chPref val="1"/>
          <dgm:bulletEnabled val="1"/>
        </dgm:presLayoutVars>
      </dgm:prSet>
      <dgm:spPr/>
    </dgm:pt>
    <dgm:pt modelId="{7F79B792-4537-431E-BC09-955D0D9930F1}" type="pres">
      <dgm:prSet presAssocID="{0329A39A-B8BF-420C-88FB-3CBA6B72A9C6}" presName="ChildText" presStyleLbl="revTx" presStyleIdx="8" presStyleCnt="9">
        <dgm:presLayoutVars>
          <dgm:chMax val="0"/>
          <dgm:chPref val="0"/>
          <dgm:bulletEnabled val="1"/>
        </dgm:presLayoutVars>
      </dgm:prSet>
      <dgm:spPr/>
    </dgm:pt>
    <dgm:pt modelId="{471DB94D-147C-4BE6-8AEF-0CD3ACA00215}" type="pres">
      <dgm:prSet presAssocID="{73E5803E-DA67-4514-8B66-885B8DDBA0E3}" presName="sibTrans" presStyleCnt="0"/>
      <dgm:spPr/>
    </dgm:pt>
    <dgm:pt modelId="{56390697-7D55-408F-918B-D75B2962B094}" type="pres">
      <dgm:prSet presAssocID="{1F581749-2614-4B63-832E-66C663FC8DF9}" presName="composite" presStyleCnt="0"/>
      <dgm:spPr/>
    </dgm:pt>
    <dgm:pt modelId="{2B22F36B-359E-4B23-ADDC-A6CCC444364D}" type="pres">
      <dgm:prSet presAssocID="{1F581749-2614-4B63-832E-66C663FC8DF9}" presName="ParentText" presStyleLbl="node1" presStyleIdx="9" presStyleCnt="10">
        <dgm:presLayoutVars>
          <dgm:chMax val="1"/>
          <dgm:chPref val="1"/>
          <dgm:bulletEnabled val="1"/>
        </dgm:presLayoutVars>
      </dgm:prSet>
      <dgm:spPr/>
    </dgm:pt>
  </dgm:ptLst>
  <dgm:cxnLst>
    <dgm:cxn modelId="{800E5807-F360-4B20-A682-63C1105CC5D0}" srcId="{DDDE213A-27EE-44B4-9089-0E7F0E65468C}" destId="{8B70F930-864B-4AA8-8B9A-AA791B1614E4}" srcOrd="0" destOrd="0" parTransId="{EE7964A8-4438-4A90-9BB9-EE39796656C7}" sibTransId="{5B7DFC6D-1D3D-4FC4-A014-4227FBDDFE8F}"/>
    <dgm:cxn modelId="{6BC4200E-CEBD-4AD4-A91D-C2D53230064C}" type="presOf" srcId="{4D1E26FF-6049-4B0C-AEBB-B0E8CD6AB2F8}" destId="{8BCFAB4C-2371-49A0-8850-8B35F4C616C5}" srcOrd="0" destOrd="0" presId="urn:microsoft.com/office/officeart/2005/8/layout/StepDownProcess"/>
    <dgm:cxn modelId="{EB4A8D12-16A4-4B04-8D05-021825944C93}" type="presOf" srcId="{55CD4047-56DE-4A91-8763-2EF066EEEC05}" destId="{20C82A1E-7EA6-4DA1-B309-58BA00BBFE69}" srcOrd="0" destOrd="0" presId="urn:microsoft.com/office/officeart/2005/8/layout/StepDownProcess"/>
    <dgm:cxn modelId="{92FE1317-367E-4572-B90C-A6C35310CFE5}" srcId="{C82A5B39-75D9-4EF0-A031-C039541FE7BD}" destId="{4D1E26FF-6049-4B0C-AEBB-B0E8CD6AB2F8}" srcOrd="0" destOrd="0" parTransId="{DB58FF3D-0555-4018-B5EA-E7187E166BE7}" sibTransId="{E3836B64-85AF-448E-A7CA-CD3564E9AF53}"/>
    <dgm:cxn modelId="{E9011D18-AB78-4919-8937-44C56B11D8E1}" srcId="{2869516E-4CBB-4CD3-BE01-0C3FBB508718}" destId="{23F59EF3-88DB-419B-863F-6FC4385A4F7C}" srcOrd="0" destOrd="0" parTransId="{FD009CA5-67AB-424D-BD04-CAA201B40E7B}" sibTransId="{2BDEFF2F-50BC-4379-BC60-FCED9D829CB1}"/>
    <dgm:cxn modelId="{20FF3D1A-DA22-4F83-ADBE-5500B8AE9D7B}" srcId="{DDDE213A-27EE-44B4-9089-0E7F0E65468C}" destId="{CF1F3337-19E6-434B-A11B-4CB2E8B89A41}" srcOrd="2" destOrd="0" parTransId="{A91D19F5-B299-49D3-A958-133FE72098A8}" sibTransId="{6CB45E79-E845-4DD4-9489-9EDF691CE70C}"/>
    <dgm:cxn modelId="{D799531C-0C2F-4966-8C28-3586A553A33C}" type="presOf" srcId="{C82A5B39-75D9-4EF0-A031-C039541FE7BD}" destId="{9E6D1468-1DBE-40C2-8132-414B94A28D0E}" srcOrd="0" destOrd="0" presId="urn:microsoft.com/office/officeart/2005/8/layout/StepDownProcess"/>
    <dgm:cxn modelId="{C498D828-9749-4333-A5E8-C393578C7E78}" type="presOf" srcId="{27EF544B-DF54-47FA-BF6B-B219C9578FB5}" destId="{C4F49636-5ABA-496D-9E97-45B053495E1E}" srcOrd="0" destOrd="1" presId="urn:microsoft.com/office/officeart/2005/8/layout/StepDownProcess"/>
    <dgm:cxn modelId="{BFE17C3F-F828-43EB-BD79-858A99C00FCF}" srcId="{DDDE213A-27EE-44B4-9089-0E7F0E65468C}" destId="{9DE48C31-410A-4171-A029-7BAF8627B14F}" srcOrd="6" destOrd="0" parTransId="{43C3285A-6232-4B15-A1D4-ABA0492FD5F9}" sibTransId="{171BB6A1-4FF8-4A0F-91E9-5AF01EE9947F}"/>
    <dgm:cxn modelId="{0C658240-78A5-4F4F-BEEF-4690FDDD45DA}" type="presOf" srcId="{1F581749-2614-4B63-832E-66C663FC8DF9}" destId="{2B22F36B-359E-4B23-ADDC-A6CCC444364D}" srcOrd="0" destOrd="0" presId="urn:microsoft.com/office/officeart/2005/8/layout/StepDownProcess"/>
    <dgm:cxn modelId="{97D07B5F-7136-4857-B7B0-E5A89CD4005C}" srcId="{DDDE213A-27EE-44B4-9089-0E7F0E65468C}" destId="{C82A5B39-75D9-4EF0-A031-C039541FE7BD}" srcOrd="7" destOrd="0" parTransId="{8DFB4829-F664-413B-BD58-3C5B8784EF1C}" sibTransId="{90AC343B-342D-43C7-A6A8-04BEDAE5F30E}"/>
    <dgm:cxn modelId="{B75A9461-BC31-417B-8D05-FDD8AC160054}" srcId="{0329A39A-B8BF-420C-88FB-3CBA6B72A9C6}" destId="{701A1336-C0ED-4ABC-949D-B122AF69626E}" srcOrd="0" destOrd="0" parTransId="{CC7F0139-AF73-44E0-8CAC-E931FD8CA7C6}" sibTransId="{2B366F39-7588-46E4-A067-B5ADB0B7759F}"/>
    <dgm:cxn modelId="{8155A661-CCF6-4E2D-9AA9-47A79C6F30C9}" type="presOf" srcId="{8B70F930-864B-4AA8-8B9A-AA791B1614E4}" destId="{F048472F-7E88-4A35-9082-BBBA9390E367}" srcOrd="0" destOrd="0" presId="urn:microsoft.com/office/officeart/2005/8/layout/StepDownProcess"/>
    <dgm:cxn modelId="{F7813B46-2969-4197-816D-341EC84D506D}" type="presOf" srcId="{DDDE213A-27EE-44B4-9089-0E7F0E65468C}" destId="{B4B38727-6123-43F1-8369-27A0C8EB5530}" srcOrd="0" destOrd="0" presId="urn:microsoft.com/office/officeart/2005/8/layout/StepDownProcess"/>
    <dgm:cxn modelId="{3860306B-F28E-4768-947A-3491567BD602}" srcId="{DDDE213A-27EE-44B4-9089-0E7F0E65468C}" destId="{9327F45A-F2FF-4898-B207-1CBE6142D4CD}" srcOrd="3" destOrd="0" parTransId="{9410BFD7-C359-4AC9-9845-3ABD8144A392}" sibTransId="{715FB272-E42F-4B40-907E-EBAB0848084C}"/>
    <dgm:cxn modelId="{B3747D70-E386-41AA-8A17-45BCF1A8E140}" type="presOf" srcId="{EFF2AACE-A0AC-4BFF-9452-6EA0D344F293}" destId="{FBA69A4A-7B48-4E79-85E7-6ECF4D5B19AA}" srcOrd="0" destOrd="0" presId="urn:microsoft.com/office/officeart/2005/8/layout/StepDownProcess"/>
    <dgm:cxn modelId="{03F42F73-C3DA-4903-A2B5-429DDBCE6BA3}" type="presOf" srcId="{CF1F3337-19E6-434B-A11B-4CB2E8B89A41}" destId="{509024AD-F87A-4FA6-A181-6C622C858B39}" srcOrd="0" destOrd="0" presId="urn:microsoft.com/office/officeart/2005/8/layout/StepDownProcess"/>
    <dgm:cxn modelId="{0E051178-6135-4A01-BAF6-7918787CE68B}" srcId="{DDDE213A-27EE-44B4-9089-0E7F0E65468C}" destId="{1F581749-2614-4B63-832E-66C663FC8DF9}" srcOrd="9" destOrd="0" parTransId="{DB3EEC83-BA16-48EA-8969-21157FEB7152}" sibTransId="{F95532AB-AE55-47AC-A709-4704357CA505}"/>
    <dgm:cxn modelId="{14C63E58-2D85-4AD8-95E5-28B53E1C25ED}" srcId="{DDDE213A-27EE-44B4-9089-0E7F0E65468C}" destId="{C34694E4-A011-428D-8EC3-F51A5B302190}" srcOrd="1" destOrd="0" parTransId="{FB8F28A5-77EC-4900-90CF-515258650DFE}" sibTransId="{127437E7-674F-48BE-923D-C995EB198BC7}"/>
    <dgm:cxn modelId="{C71BB359-3E58-4341-BF02-9E387CF82E81}" srcId="{DDDE213A-27EE-44B4-9089-0E7F0E65468C}" destId="{0329A39A-B8BF-420C-88FB-3CBA6B72A9C6}" srcOrd="8" destOrd="0" parTransId="{467D496A-57C6-479D-85BE-E12703AEFC47}" sibTransId="{73E5803E-DA67-4514-8B66-885B8DDBA0E3}"/>
    <dgm:cxn modelId="{C95FE979-6395-41B2-9FCB-68D11EF952C2}" type="presOf" srcId="{2869516E-4CBB-4CD3-BE01-0C3FBB508718}" destId="{DC992192-E705-43B3-9932-978CAD51AB10}" srcOrd="0" destOrd="0" presId="urn:microsoft.com/office/officeart/2005/8/layout/StepDownProcess"/>
    <dgm:cxn modelId="{15657488-B6F1-48A8-89E9-03B7851E210F}" type="presOf" srcId="{23F59EF3-88DB-419B-863F-6FC4385A4F7C}" destId="{0871ACC5-96F5-47B4-A3F7-B49F2D7E3EFC}" srcOrd="0" destOrd="0" presId="urn:microsoft.com/office/officeart/2005/8/layout/StepDownProcess"/>
    <dgm:cxn modelId="{B162AD8F-695F-496F-8F26-E67F5EEFD15E}" srcId="{9327F45A-F2FF-4898-B207-1CBE6142D4CD}" destId="{98B747F6-9266-49F3-AC19-37D278D5196D}" srcOrd="0" destOrd="0" parTransId="{94EDD4EB-8B72-4772-83B1-D7A0CD213170}" sibTransId="{F06D7A17-134E-42F8-B7A6-2FD1DEF6F586}"/>
    <dgm:cxn modelId="{53C8A2A5-2441-4BC5-ACFE-35270F106CB5}" type="presOf" srcId="{98B747F6-9266-49F3-AC19-37D278D5196D}" destId="{C4F49636-5ABA-496D-9E97-45B053495E1E}" srcOrd="0" destOrd="0" presId="urn:microsoft.com/office/officeart/2005/8/layout/StepDownProcess"/>
    <dgm:cxn modelId="{3FCDA9A7-228A-45E5-9372-E34883174D35}" type="presOf" srcId="{701A1336-C0ED-4ABC-949D-B122AF69626E}" destId="{7F79B792-4537-431E-BC09-955D0D9930F1}" srcOrd="0" destOrd="0" presId="urn:microsoft.com/office/officeart/2005/8/layout/StepDownProcess"/>
    <dgm:cxn modelId="{095D43A9-0124-4603-AAD3-CF286FDDE35C}" srcId="{EFF2AACE-A0AC-4BFF-9452-6EA0D344F293}" destId="{55CD4047-56DE-4A91-8763-2EF066EEEC05}" srcOrd="0" destOrd="0" parTransId="{9CBC4370-77F3-4650-9193-3C8F39C0618A}" sibTransId="{DA7EA6A9-74CD-49BE-B822-CEBC3023D0E0}"/>
    <dgm:cxn modelId="{AA6578BB-6D28-4A05-B12F-089687560970}" srcId="{DDDE213A-27EE-44B4-9089-0E7F0E65468C}" destId="{2869516E-4CBB-4CD3-BE01-0C3FBB508718}" srcOrd="5" destOrd="0" parTransId="{84E051B6-3CA1-4368-B356-B9D51E52BA05}" sibTransId="{57C68771-E563-4408-B67D-E3475992C9BD}"/>
    <dgm:cxn modelId="{446AC6C3-0209-43A0-B6F5-61D31A584087}" type="presOf" srcId="{C34694E4-A011-428D-8EC3-F51A5B302190}" destId="{D4E7901D-90CF-4908-980D-9A04E4D07413}" srcOrd="0" destOrd="0" presId="urn:microsoft.com/office/officeart/2005/8/layout/StepDownProcess"/>
    <dgm:cxn modelId="{EFA28DC9-BD90-4867-A5F2-1E6B9904A4EF}" srcId="{DDDE213A-27EE-44B4-9089-0E7F0E65468C}" destId="{EFF2AACE-A0AC-4BFF-9452-6EA0D344F293}" srcOrd="4" destOrd="0" parTransId="{C2FE05E6-38C6-4B75-AFFB-C1A3828857A5}" sibTransId="{CFCAE988-8E9B-441B-A5A8-F95EF0CF4178}"/>
    <dgm:cxn modelId="{D71BDECD-1A5A-4E4A-A9E0-1AE2B3E8E60E}" type="presOf" srcId="{9327F45A-F2FF-4898-B207-1CBE6142D4CD}" destId="{4CB57A18-A8FD-4EBD-A588-5586F2407477}" srcOrd="0" destOrd="0" presId="urn:microsoft.com/office/officeart/2005/8/layout/StepDownProcess"/>
    <dgm:cxn modelId="{13B7C1CF-EAF7-4F7F-BA42-4A97A9AECA39}" type="presOf" srcId="{0329A39A-B8BF-420C-88FB-3CBA6B72A9C6}" destId="{A200DC63-5910-4D1B-BEFA-29A9865D84F3}" srcOrd="0" destOrd="0" presId="urn:microsoft.com/office/officeart/2005/8/layout/StepDownProcess"/>
    <dgm:cxn modelId="{69F0D6DD-A74D-4B21-9980-C5EC93135D4E}" srcId="{9DE48C31-410A-4171-A029-7BAF8627B14F}" destId="{A5131770-92C3-4311-9888-6350BAFAD237}" srcOrd="0" destOrd="0" parTransId="{12F76BE3-94BD-44D2-BAFE-219464351977}" sibTransId="{19878835-5032-4163-8703-FEB35B57CEBA}"/>
    <dgm:cxn modelId="{854FF3EA-2CD2-4B51-BFEF-C33644EA0E84}" srcId="{9327F45A-F2FF-4898-B207-1CBE6142D4CD}" destId="{27EF544B-DF54-47FA-BF6B-B219C9578FB5}" srcOrd="1" destOrd="0" parTransId="{2CD2240D-BA38-46B8-A328-67A0092DF2ED}" sibTransId="{4F9A208B-E97D-4D17-A920-1FA67B7696D6}"/>
    <dgm:cxn modelId="{03A716F1-A183-45E2-8859-83985F04F185}" type="presOf" srcId="{A5131770-92C3-4311-9888-6350BAFAD237}" destId="{2B90F38E-4DCF-460E-B410-51254663078E}" srcOrd="0" destOrd="0" presId="urn:microsoft.com/office/officeart/2005/8/layout/StepDownProcess"/>
    <dgm:cxn modelId="{341FE6FD-3841-45AC-AA67-C356E132F4B8}" type="presOf" srcId="{9DE48C31-410A-4171-A029-7BAF8627B14F}" destId="{CD64F00B-170F-4731-9252-A812E4AAA702}" srcOrd="0" destOrd="0" presId="urn:microsoft.com/office/officeart/2005/8/layout/StepDownProcess"/>
    <dgm:cxn modelId="{1FDED592-6829-4ED8-BF09-F85A71747DBA}" type="presParOf" srcId="{B4B38727-6123-43F1-8369-27A0C8EB5530}" destId="{7246663E-0098-4BD6-A0AC-9888C6EDDCCF}" srcOrd="0" destOrd="0" presId="urn:microsoft.com/office/officeart/2005/8/layout/StepDownProcess"/>
    <dgm:cxn modelId="{29BB69D9-E769-46B9-AC91-749AAF804A66}" type="presParOf" srcId="{7246663E-0098-4BD6-A0AC-9888C6EDDCCF}" destId="{6CA8C120-85BD-4FF5-9CA9-2056BBCADDA4}" srcOrd="0" destOrd="0" presId="urn:microsoft.com/office/officeart/2005/8/layout/StepDownProcess"/>
    <dgm:cxn modelId="{A2B1CE4C-315D-4DF5-AF86-5598894DE705}" type="presParOf" srcId="{7246663E-0098-4BD6-A0AC-9888C6EDDCCF}" destId="{F048472F-7E88-4A35-9082-BBBA9390E367}" srcOrd="1" destOrd="0" presId="urn:microsoft.com/office/officeart/2005/8/layout/StepDownProcess"/>
    <dgm:cxn modelId="{C37C74B3-DD6D-4DA7-BED6-1FCC12631543}" type="presParOf" srcId="{7246663E-0098-4BD6-A0AC-9888C6EDDCCF}" destId="{DBC2DAE5-2475-490C-9C8A-3DB3DF09ABD8}" srcOrd="2" destOrd="0" presId="urn:microsoft.com/office/officeart/2005/8/layout/StepDownProcess"/>
    <dgm:cxn modelId="{E7240D0C-2E2B-4051-94DB-49239CA44D21}" type="presParOf" srcId="{B4B38727-6123-43F1-8369-27A0C8EB5530}" destId="{7F369BB6-85ED-4ADD-92BE-32CCC2DD5B31}" srcOrd="1" destOrd="0" presId="urn:microsoft.com/office/officeart/2005/8/layout/StepDownProcess"/>
    <dgm:cxn modelId="{0CF96C7A-BD12-4C6F-95B9-AD065F12A757}" type="presParOf" srcId="{B4B38727-6123-43F1-8369-27A0C8EB5530}" destId="{C87F545D-22CE-447F-96F0-BA10E258868F}" srcOrd="2" destOrd="0" presId="urn:microsoft.com/office/officeart/2005/8/layout/StepDownProcess"/>
    <dgm:cxn modelId="{F034EF15-AB1A-416E-8C6C-5EEB9C4D0179}" type="presParOf" srcId="{C87F545D-22CE-447F-96F0-BA10E258868F}" destId="{802A2E9E-0DA6-400D-A4E8-1166471D3B81}" srcOrd="0" destOrd="0" presId="urn:microsoft.com/office/officeart/2005/8/layout/StepDownProcess"/>
    <dgm:cxn modelId="{DE59ADCA-62BA-4184-8DDE-44116D2C70C0}" type="presParOf" srcId="{C87F545D-22CE-447F-96F0-BA10E258868F}" destId="{D4E7901D-90CF-4908-980D-9A04E4D07413}" srcOrd="1" destOrd="0" presId="urn:microsoft.com/office/officeart/2005/8/layout/StepDownProcess"/>
    <dgm:cxn modelId="{07E09CA8-759A-432F-87F3-2F3CA6678F66}" type="presParOf" srcId="{C87F545D-22CE-447F-96F0-BA10E258868F}" destId="{9FC479C4-0836-4339-BC11-FE5814B2E609}" srcOrd="2" destOrd="0" presId="urn:microsoft.com/office/officeart/2005/8/layout/StepDownProcess"/>
    <dgm:cxn modelId="{0F2CF2B9-2219-44DF-9734-35FD1344E03D}" type="presParOf" srcId="{B4B38727-6123-43F1-8369-27A0C8EB5530}" destId="{B37DF776-2A4D-4F5E-96BD-1CD47579E762}" srcOrd="3" destOrd="0" presId="urn:microsoft.com/office/officeart/2005/8/layout/StepDownProcess"/>
    <dgm:cxn modelId="{885174D8-E05E-4EF4-9E74-06D47655BF0B}" type="presParOf" srcId="{B4B38727-6123-43F1-8369-27A0C8EB5530}" destId="{C609E1FE-ADFF-4F20-82DC-50C73707F0F2}" srcOrd="4" destOrd="0" presId="urn:microsoft.com/office/officeart/2005/8/layout/StepDownProcess"/>
    <dgm:cxn modelId="{7FA7B721-B8AE-470C-A549-8E81688CB7C8}" type="presParOf" srcId="{C609E1FE-ADFF-4F20-82DC-50C73707F0F2}" destId="{08857552-D0C8-4A3F-8D26-E5DF538D3D82}" srcOrd="0" destOrd="0" presId="urn:microsoft.com/office/officeart/2005/8/layout/StepDownProcess"/>
    <dgm:cxn modelId="{8FDBCCD3-9008-41EF-9065-9132A6EC1871}" type="presParOf" srcId="{C609E1FE-ADFF-4F20-82DC-50C73707F0F2}" destId="{509024AD-F87A-4FA6-A181-6C622C858B39}" srcOrd="1" destOrd="0" presId="urn:microsoft.com/office/officeart/2005/8/layout/StepDownProcess"/>
    <dgm:cxn modelId="{80BD3797-7A0D-4EFB-9A44-ADDD492F645E}" type="presParOf" srcId="{C609E1FE-ADFF-4F20-82DC-50C73707F0F2}" destId="{9A2ED36C-3156-46CA-BEFB-2EB440F8DCBD}" srcOrd="2" destOrd="0" presId="urn:microsoft.com/office/officeart/2005/8/layout/StepDownProcess"/>
    <dgm:cxn modelId="{0DE39928-B8D8-4D22-AC10-FCC9F098BFD1}" type="presParOf" srcId="{B4B38727-6123-43F1-8369-27A0C8EB5530}" destId="{0782624A-8DB8-4634-9D3A-029552D1D7B0}" srcOrd="5" destOrd="0" presId="urn:microsoft.com/office/officeart/2005/8/layout/StepDownProcess"/>
    <dgm:cxn modelId="{A804CC1C-5082-403A-BF87-C31F26450A87}" type="presParOf" srcId="{B4B38727-6123-43F1-8369-27A0C8EB5530}" destId="{7E551CB3-60CF-4F03-B1EB-899BCE714A18}" srcOrd="6" destOrd="0" presId="urn:microsoft.com/office/officeart/2005/8/layout/StepDownProcess"/>
    <dgm:cxn modelId="{1935EAD7-3B49-4D24-9E6C-BEAB967FEC9C}" type="presParOf" srcId="{7E551CB3-60CF-4F03-B1EB-899BCE714A18}" destId="{26454880-3925-4707-91A9-CE762941F182}" srcOrd="0" destOrd="0" presId="urn:microsoft.com/office/officeart/2005/8/layout/StepDownProcess"/>
    <dgm:cxn modelId="{33A28A70-F80F-4B89-8E2A-31F7CC4F8C54}" type="presParOf" srcId="{7E551CB3-60CF-4F03-B1EB-899BCE714A18}" destId="{4CB57A18-A8FD-4EBD-A588-5586F2407477}" srcOrd="1" destOrd="0" presId="urn:microsoft.com/office/officeart/2005/8/layout/StepDownProcess"/>
    <dgm:cxn modelId="{6DC8A7DD-2153-400E-8286-CAF0D256877C}" type="presParOf" srcId="{7E551CB3-60CF-4F03-B1EB-899BCE714A18}" destId="{C4F49636-5ABA-496D-9E97-45B053495E1E}" srcOrd="2" destOrd="0" presId="urn:microsoft.com/office/officeart/2005/8/layout/StepDownProcess"/>
    <dgm:cxn modelId="{1A0A500E-4066-431B-BFA2-2236B50F33FE}" type="presParOf" srcId="{B4B38727-6123-43F1-8369-27A0C8EB5530}" destId="{69B4E35A-9441-41E2-9A54-CF4A84C3F085}" srcOrd="7" destOrd="0" presId="urn:microsoft.com/office/officeart/2005/8/layout/StepDownProcess"/>
    <dgm:cxn modelId="{0956465C-B0B4-4D08-8306-A19EA8510496}" type="presParOf" srcId="{B4B38727-6123-43F1-8369-27A0C8EB5530}" destId="{B32AB169-322C-4AD3-8A20-8756447627D0}" srcOrd="8" destOrd="0" presId="urn:microsoft.com/office/officeart/2005/8/layout/StepDownProcess"/>
    <dgm:cxn modelId="{74A941F8-A2F3-4F96-9384-F8119F0F4DB5}" type="presParOf" srcId="{B32AB169-322C-4AD3-8A20-8756447627D0}" destId="{076470A6-70E5-4837-95C2-BF00CA52E036}" srcOrd="0" destOrd="0" presId="urn:microsoft.com/office/officeart/2005/8/layout/StepDownProcess"/>
    <dgm:cxn modelId="{66AE5929-587C-4D95-8716-CDB6143BA776}" type="presParOf" srcId="{B32AB169-322C-4AD3-8A20-8756447627D0}" destId="{FBA69A4A-7B48-4E79-85E7-6ECF4D5B19AA}" srcOrd="1" destOrd="0" presId="urn:microsoft.com/office/officeart/2005/8/layout/StepDownProcess"/>
    <dgm:cxn modelId="{010434F3-FF8A-4AAA-87D9-07BCAC7EEDE6}" type="presParOf" srcId="{B32AB169-322C-4AD3-8A20-8756447627D0}" destId="{20C82A1E-7EA6-4DA1-B309-58BA00BBFE69}" srcOrd="2" destOrd="0" presId="urn:microsoft.com/office/officeart/2005/8/layout/StepDownProcess"/>
    <dgm:cxn modelId="{77261A5D-1325-4F10-913E-5A6335198728}" type="presParOf" srcId="{B4B38727-6123-43F1-8369-27A0C8EB5530}" destId="{EFF1C435-C34A-4166-8DFD-3749DDB69D0D}" srcOrd="9" destOrd="0" presId="urn:microsoft.com/office/officeart/2005/8/layout/StepDownProcess"/>
    <dgm:cxn modelId="{D8DA5DE4-BDDB-4A60-B4F7-805232A19324}" type="presParOf" srcId="{B4B38727-6123-43F1-8369-27A0C8EB5530}" destId="{0DE42B03-6723-4C88-9078-42F656A71167}" srcOrd="10" destOrd="0" presId="urn:microsoft.com/office/officeart/2005/8/layout/StepDownProcess"/>
    <dgm:cxn modelId="{248B96BA-ACDB-4C31-B032-21A07CA3CA4D}" type="presParOf" srcId="{0DE42B03-6723-4C88-9078-42F656A71167}" destId="{B5F1FC31-2F4A-499A-9E54-516313013C28}" srcOrd="0" destOrd="0" presId="urn:microsoft.com/office/officeart/2005/8/layout/StepDownProcess"/>
    <dgm:cxn modelId="{6B763096-960F-4625-B750-9E8721101E85}" type="presParOf" srcId="{0DE42B03-6723-4C88-9078-42F656A71167}" destId="{DC992192-E705-43B3-9932-978CAD51AB10}" srcOrd="1" destOrd="0" presId="urn:microsoft.com/office/officeart/2005/8/layout/StepDownProcess"/>
    <dgm:cxn modelId="{7E01BEC7-CA91-4D5B-B0B9-CDA66A013260}" type="presParOf" srcId="{0DE42B03-6723-4C88-9078-42F656A71167}" destId="{0871ACC5-96F5-47B4-A3F7-B49F2D7E3EFC}" srcOrd="2" destOrd="0" presId="urn:microsoft.com/office/officeart/2005/8/layout/StepDownProcess"/>
    <dgm:cxn modelId="{3FD022F2-CA32-4E22-BF46-6A53026E67CB}" type="presParOf" srcId="{B4B38727-6123-43F1-8369-27A0C8EB5530}" destId="{EAFFACA5-FDDB-4FFE-BC35-7DF8A6E777E0}" srcOrd="11" destOrd="0" presId="urn:microsoft.com/office/officeart/2005/8/layout/StepDownProcess"/>
    <dgm:cxn modelId="{B9C6F999-632F-4F61-ADDF-37128C1058CB}" type="presParOf" srcId="{B4B38727-6123-43F1-8369-27A0C8EB5530}" destId="{E31AFA63-793F-4111-B8F1-15532368C13A}" srcOrd="12" destOrd="0" presId="urn:microsoft.com/office/officeart/2005/8/layout/StepDownProcess"/>
    <dgm:cxn modelId="{25F17B55-CD7A-42BB-85C0-2EED15ABF59E}" type="presParOf" srcId="{E31AFA63-793F-4111-B8F1-15532368C13A}" destId="{BA0766A4-D728-4934-8592-BBE6193A170E}" srcOrd="0" destOrd="0" presId="urn:microsoft.com/office/officeart/2005/8/layout/StepDownProcess"/>
    <dgm:cxn modelId="{13E718DA-47AA-4F5C-8593-87CCBA03E739}" type="presParOf" srcId="{E31AFA63-793F-4111-B8F1-15532368C13A}" destId="{CD64F00B-170F-4731-9252-A812E4AAA702}" srcOrd="1" destOrd="0" presId="urn:microsoft.com/office/officeart/2005/8/layout/StepDownProcess"/>
    <dgm:cxn modelId="{B08B9459-406F-452D-8090-DD82856806D9}" type="presParOf" srcId="{E31AFA63-793F-4111-B8F1-15532368C13A}" destId="{2B90F38E-4DCF-460E-B410-51254663078E}" srcOrd="2" destOrd="0" presId="urn:microsoft.com/office/officeart/2005/8/layout/StepDownProcess"/>
    <dgm:cxn modelId="{4350FD3E-CD6E-4A9B-B719-7F86DC662F89}" type="presParOf" srcId="{B4B38727-6123-43F1-8369-27A0C8EB5530}" destId="{2F8722DF-D73C-49D3-8B6C-9849E0370513}" srcOrd="13" destOrd="0" presId="urn:microsoft.com/office/officeart/2005/8/layout/StepDownProcess"/>
    <dgm:cxn modelId="{0CBC6416-3FF0-4C2E-8A97-51C36E4BAA70}" type="presParOf" srcId="{B4B38727-6123-43F1-8369-27A0C8EB5530}" destId="{6193149B-0315-44EC-AAAE-ECAA62E38C5F}" srcOrd="14" destOrd="0" presId="urn:microsoft.com/office/officeart/2005/8/layout/StepDownProcess"/>
    <dgm:cxn modelId="{4EB33517-1D66-4358-A525-D73D2B69BBCB}" type="presParOf" srcId="{6193149B-0315-44EC-AAAE-ECAA62E38C5F}" destId="{62ECF455-D3F8-43DF-8132-7AB5A7E55FB3}" srcOrd="0" destOrd="0" presId="urn:microsoft.com/office/officeart/2005/8/layout/StepDownProcess"/>
    <dgm:cxn modelId="{98C7ECED-FBD7-4E19-AB90-CB3006119519}" type="presParOf" srcId="{6193149B-0315-44EC-AAAE-ECAA62E38C5F}" destId="{9E6D1468-1DBE-40C2-8132-414B94A28D0E}" srcOrd="1" destOrd="0" presId="urn:microsoft.com/office/officeart/2005/8/layout/StepDownProcess"/>
    <dgm:cxn modelId="{E8EFC68A-D502-471C-B64D-F7FE400FB81E}" type="presParOf" srcId="{6193149B-0315-44EC-AAAE-ECAA62E38C5F}" destId="{8BCFAB4C-2371-49A0-8850-8B35F4C616C5}" srcOrd="2" destOrd="0" presId="urn:microsoft.com/office/officeart/2005/8/layout/StepDownProcess"/>
    <dgm:cxn modelId="{80CCAB9A-88CB-42D6-AA14-56F2F572BF6D}" type="presParOf" srcId="{B4B38727-6123-43F1-8369-27A0C8EB5530}" destId="{F2E98DC1-2ECC-4BAF-A4F0-4129BAE10074}" srcOrd="15" destOrd="0" presId="urn:microsoft.com/office/officeart/2005/8/layout/StepDownProcess"/>
    <dgm:cxn modelId="{3A5CC731-3A9D-4A7B-AB96-2001B275FA5C}" type="presParOf" srcId="{B4B38727-6123-43F1-8369-27A0C8EB5530}" destId="{FA1BE500-DD7B-4A4A-937A-12840578FD43}" srcOrd="16" destOrd="0" presId="urn:microsoft.com/office/officeart/2005/8/layout/StepDownProcess"/>
    <dgm:cxn modelId="{4161EB68-3035-4B91-B8B6-921E24074005}" type="presParOf" srcId="{FA1BE500-DD7B-4A4A-937A-12840578FD43}" destId="{4B63A69C-CC24-4006-8D54-62AA35395873}" srcOrd="0" destOrd="0" presId="urn:microsoft.com/office/officeart/2005/8/layout/StepDownProcess"/>
    <dgm:cxn modelId="{406C2544-D974-442D-AA9F-87271E88D241}" type="presParOf" srcId="{FA1BE500-DD7B-4A4A-937A-12840578FD43}" destId="{A200DC63-5910-4D1B-BEFA-29A9865D84F3}" srcOrd="1" destOrd="0" presId="urn:microsoft.com/office/officeart/2005/8/layout/StepDownProcess"/>
    <dgm:cxn modelId="{823BF617-2ED3-445F-85B5-F23E52F4AEF9}" type="presParOf" srcId="{FA1BE500-DD7B-4A4A-937A-12840578FD43}" destId="{7F79B792-4537-431E-BC09-955D0D9930F1}" srcOrd="2" destOrd="0" presId="urn:microsoft.com/office/officeart/2005/8/layout/StepDownProcess"/>
    <dgm:cxn modelId="{E796DAF6-3BD6-46D4-889F-D4C18F4C54C6}" type="presParOf" srcId="{B4B38727-6123-43F1-8369-27A0C8EB5530}" destId="{471DB94D-147C-4BE6-8AEF-0CD3ACA00215}" srcOrd="17" destOrd="0" presId="urn:microsoft.com/office/officeart/2005/8/layout/StepDownProcess"/>
    <dgm:cxn modelId="{FFA40DAE-9C25-456C-8D8B-E19390112E7E}" type="presParOf" srcId="{B4B38727-6123-43F1-8369-27A0C8EB5530}" destId="{56390697-7D55-408F-918B-D75B2962B094}" srcOrd="18" destOrd="0" presId="urn:microsoft.com/office/officeart/2005/8/layout/StepDownProcess"/>
    <dgm:cxn modelId="{C609CC56-F5A5-40B6-AA12-64737CA4EBBA}" type="presParOf" srcId="{56390697-7D55-408F-918B-D75B2962B094}" destId="{2B22F36B-359E-4B23-ADDC-A6CCC444364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A8C120-85BD-4FF5-9CA9-2056BBCADDA4}">
      <dsp:nvSpPr>
        <dsp:cNvPr id="0" name=""/>
        <dsp:cNvSpPr/>
      </dsp:nvSpPr>
      <dsp:spPr>
        <a:xfrm rot="5400000">
          <a:off x="142499" y="3492625"/>
          <a:ext cx="527868" cy="6009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48472F-7E88-4A35-9082-BBBA9390E367}">
      <dsp:nvSpPr>
        <dsp:cNvPr id="0" name=""/>
        <dsp:cNvSpPr/>
      </dsp:nvSpPr>
      <dsp:spPr>
        <a:xfrm>
          <a:off x="2645" y="2907473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Inicio</a:t>
          </a:r>
        </a:p>
      </dsp:txBody>
      <dsp:txXfrm>
        <a:off x="33014" y="2937842"/>
        <a:ext cx="827881" cy="561266"/>
      </dsp:txXfrm>
    </dsp:sp>
    <dsp:sp modelId="{DBC2DAE5-2475-490C-9C8A-3DB3DF09ABD8}">
      <dsp:nvSpPr>
        <dsp:cNvPr id="0" name=""/>
        <dsp:cNvSpPr/>
      </dsp:nvSpPr>
      <dsp:spPr>
        <a:xfrm>
          <a:off x="891265" y="2966795"/>
          <a:ext cx="646297" cy="50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A2E9E-0DA6-400D-A4E8-1166471D3B81}">
      <dsp:nvSpPr>
        <dsp:cNvPr id="0" name=""/>
        <dsp:cNvSpPr/>
      </dsp:nvSpPr>
      <dsp:spPr>
        <a:xfrm rot="5400000">
          <a:off x="879258" y="4191342"/>
          <a:ext cx="527868" cy="6009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E7901D-90CF-4908-980D-9A04E4D07413}">
      <dsp:nvSpPr>
        <dsp:cNvPr id="0" name=""/>
        <dsp:cNvSpPr/>
      </dsp:nvSpPr>
      <dsp:spPr>
        <a:xfrm>
          <a:off x="739405" y="3606189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Imprimir "1. Ingresar" y "2. Salir"</a:t>
          </a:r>
        </a:p>
      </dsp:txBody>
      <dsp:txXfrm>
        <a:off x="769774" y="3636558"/>
        <a:ext cx="827881" cy="561266"/>
      </dsp:txXfrm>
    </dsp:sp>
    <dsp:sp modelId="{9FC479C4-0836-4339-BC11-FE5814B2E609}">
      <dsp:nvSpPr>
        <dsp:cNvPr id="0" name=""/>
        <dsp:cNvSpPr/>
      </dsp:nvSpPr>
      <dsp:spPr>
        <a:xfrm>
          <a:off x="1628025" y="3665512"/>
          <a:ext cx="646297" cy="50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57552-D0C8-4A3F-8D26-E5DF538D3D82}">
      <dsp:nvSpPr>
        <dsp:cNvPr id="0" name=""/>
        <dsp:cNvSpPr/>
      </dsp:nvSpPr>
      <dsp:spPr>
        <a:xfrm rot="5400000">
          <a:off x="1616018" y="4890058"/>
          <a:ext cx="527868" cy="6009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9024AD-F87A-4FA6-A181-6C622C858B39}">
      <dsp:nvSpPr>
        <dsp:cNvPr id="0" name=""/>
        <dsp:cNvSpPr/>
      </dsp:nvSpPr>
      <dsp:spPr>
        <a:xfrm>
          <a:off x="1476165" y="4304906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Leer la opcion seleccionada</a:t>
          </a:r>
        </a:p>
      </dsp:txBody>
      <dsp:txXfrm>
        <a:off x="1506534" y="4335275"/>
        <a:ext cx="827881" cy="561266"/>
      </dsp:txXfrm>
    </dsp:sp>
    <dsp:sp modelId="{9A2ED36C-3156-46CA-BEFB-2EB440F8DCBD}">
      <dsp:nvSpPr>
        <dsp:cNvPr id="0" name=""/>
        <dsp:cNvSpPr/>
      </dsp:nvSpPr>
      <dsp:spPr>
        <a:xfrm>
          <a:off x="2364785" y="4364228"/>
          <a:ext cx="646297" cy="50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54880-3925-4707-91A9-CE762941F182}">
      <dsp:nvSpPr>
        <dsp:cNvPr id="0" name=""/>
        <dsp:cNvSpPr/>
      </dsp:nvSpPr>
      <dsp:spPr>
        <a:xfrm rot="5400000">
          <a:off x="2352778" y="5588775"/>
          <a:ext cx="527868" cy="6009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B57A18-A8FD-4EBD-A588-5586F2407477}">
      <dsp:nvSpPr>
        <dsp:cNvPr id="0" name=""/>
        <dsp:cNvSpPr/>
      </dsp:nvSpPr>
      <dsp:spPr>
        <a:xfrm>
          <a:off x="2212925" y="5003622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 la opcion es 1:</a:t>
          </a:r>
        </a:p>
      </dsp:txBody>
      <dsp:txXfrm>
        <a:off x="2243294" y="5033991"/>
        <a:ext cx="827881" cy="561266"/>
      </dsp:txXfrm>
    </dsp:sp>
    <dsp:sp modelId="{C4F49636-5ABA-496D-9E97-45B053495E1E}">
      <dsp:nvSpPr>
        <dsp:cNvPr id="0" name=""/>
        <dsp:cNvSpPr/>
      </dsp:nvSpPr>
      <dsp:spPr>
        <a:xfrm>
          <a:off x="3101544" y="5062945"/>
          <a:ext cx="646297" cy="50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Llamar a la funcion "ingresar"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Verificar la identidad es valida.</a:t>
          </a:r>
        </a:p>
      </dsp:txBody>
      <dsp:txXfrm>
        <a:off x="3101544" y="5062945"/>
        <a:ext cx="646297" cy="502731"/>
      </dsp:txXfrm>
    </dsp:sp>
    <dsp:sp modelId="{076470A6-70E5-4837-95C2-BF00CA52E036}">
      <dsp:nvSpPr>
        <dsp:cNvPr id="0" name=""/>
        <dsp:cNvSpPr/>
      </dsp:nvSpPr>
      <dsp:spPr>
        <a:xfrm rot="5400000">
          <a:off x="3089538" y="6287491"/>
          <a:ext cx="527868" cy="6009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A69A4A-7B48-4E79-85E7-6ECF4D5B19AA}">
      <dsp:nvSpPr>
        <dsp:cNvPr id="0" name=""/>
        <dsp:cNvSpPr/>
      </dsp:nvSpPr>
      <dsp:spPr>
        <a:xfrm>
          <a:off x="2949685" y="5702339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Imprimir menu de opciones</a:t>
          </a:r>
        </a:p>
      </dsp:txBody>
      <dsp:txXfrm>
        <a:off x="2980054" y="5732708"/>
        <a:ext cx="827881" cy="561266"/>
      </dsp:txXfrm>
    </dsp:sp>
    <dsp:sp modelId="{20C82A1E-7EA6-4DA1-B309-58BA00BBFE69}">
      <dsp:nvSpPr>
        <dsp:cNvPr id="0" name=""/>
        <dsp:cNvSpPr/>
      </dsp:nvSpPr>
      <dsp:spPr>
        <a:xfrm>
          <a:off x="3838304" y="5761661"/>
          <a:ext cx="646297" cy="50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Leer la opcion seleccionada</a:t>
          </a:r>
        </a:p>
      </dsp:txBody>
      <dsp:txXfrm>
        <a:off x="3838304" y="5761661"/>
        <a:ext cx="646297" cy="502731"/>
      </dsp:txXfrm>
    </dsp:sp>
    <dsp:sp modelId="{B5F1FC31-2F4A-499A-9E54-516313013C28}">
      <dsp:nvSpPr>
        <dsp:cNvPr id="0" name=""/>
        <dsp:cNvSpPr/>
      </dsp:nvSpPr>
      <dsp:spPr>
        <a:xfrm rot="5400000">
          <a:off x="3826298" y="6986208"/>
          <a:ext cx="527868" cy="6009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992192-E705-43B3-9932-978CAD51AB10}">
      <dsp:nvSpPr>
        <dsp:cNvPr id="0" name=""/>
        <dsp:cNvSpPr/>
      </dsp:nvSpPr>
      <dsp:spPr>
        <a:xfrm>
          <a:off x="3686445" y="6401055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 la opcion es 1</a:t>
          </a:r>
        </a:p>
      </dsp:txBody>
      <dsp:txXfrm>
        <a:off x="3716814" y="6431424"/>
        <a:ext cx="827881" cy="561266"/>
      </dsp:txXfrm>
    </dsp:sp>
    <dsp:sp modelId="{0871ACC5-96F5-47B4-A3F7-B49F2D7E3EFC}">
      <dsp:nvSpPr>
        <dsp:cNvPr id="0" name=""/>
        <dsp:cNvSpPr/>
      </dsp:nvSpPr>
      <dsp:spPr>
        <a:xfrm>
          <a:off x="4575064" y="6460378"/>
          <a:ext cx="646297" cy="50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Mostrar cada cita</a:t>
          </a:r>
        </a:p>
      </dsp:txBody>
      <dsp:txXfrm>
        <a:off x="4575064" y="6460378"/>
        <a:ext cx="646297" cy="502731"/>
      </dsp:txXfrm>
    </dsp:sp>
    <dsp:sp modelId="{BA0766A4-D728-4934-8592-BBE6193A170E}">
      <dsp:nvSpPr>
        <dsp:cNvPr id="0" name=""/>
        <dsp:cNvSpPr/>
      </dsp:nvSpPr>
      <dsp:spPr>
        <a:xfrm rot="5400000">
          <a:off x="4563058" y="7684924"/>
          <a:ext cx="527868" cy="6009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64F00B-170F-4731-9252-A812E4AAA702}">
      <dsp:nvSpPr>
        <dsp:cNvPr id="0" name=""/>
        <dsp:cNvSpPr/>
      </dsp:nvSpPr>
      <dsp:spPr>
        <a:xfrm>
          <a:off x="4423205" y="7099772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 no hay citas</a:t>
          </a:r>
        </a:p>
      </dsp:txBody>
      <dsp:txXfrm>
        <a:off x="4453574" y="7130141"/>
        <a:ext cx="827881" cy="561266"/>
      </dsp:txXfrm>
    </dsp:sp>
    <dsp:sp modelId="{2B90F38E-4DCF-460E-B410-51254663078E}">
      <dsp:nvSpPr>
        <dsp:cNvPr id="0" name=""/>
        <dsp:cNvSpPr/>
      </dsp:nvSpPr>
      <dsp:spPr>
        <a:xfrm>
          <a:off x="5311824" y="7159094"/>
          <a:ext cx="646297" cy="50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Imprimir no existe ningun cita.</a:t>
          </a:r>
        </a:p>
      </dsp:txBody>
      <dsp:txXfrm>
        <a:off x="5311824" y="7159094"/>
        <a:ext cx="646297" cy="502731"/>
      </dsp:txXfrm>
    </dsp:sp>
    <dsp:sp modelId="{62ECF455-D3F8-43DF-8132-7AB5A7E55FB3}">
      <dsp:nvSpPr>
        <dsp:cNvPr id="0" name=""/>
        <dsp:cNvSpPr/>
      </dsp:nvSpPr>
      <dsp:spPr>
        <a:xfrm rot="5400000">
          <a:off x="5299817" y="8383641"/>
          <a:ext cx="527868" cy="6009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6D1468-1DBE-40C2-8132-414B94A28D0E}">
      <dsp:nvSpPr>
        <dsp:cNvPr id="0" name=""/>
        <dsp:cNvSpPr/>
      </dsp:nvSpPr>
      <dsp:spPr>
        <a:xfrm>
          <a:off x="5159964" y="7798488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 la opcion es 2</a:t>
          </a:r>
        </a:p>
      </dsp:txBody>
      <dsp:txXfrm>
        <a:off x="5190333" y="7828857"/>
        <a:ext cx="827881" cy="561266"/>
      </dsp:txXfrm>
    </dsp:sp>
    <dsp:sp modelId="{8BCFAB4C-2371-49A0-8850-8B35F4C616C5}">
      <dsp:nvSpPr>
        <dsp:cNvPr id="0" name=""/>
        <dsp:cNvSpPr/>
      </dsp:nvSpPr>
      <dsp:spPr>
        <a:xfrm>
          <a:off x="6048584" y="7857811"/>
          <a:ext cx="646297" cy="50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Crear una nueva cita segun ciertos datos</a:t>
          </a:r>
        </a:p>
      </dsp:txBody>
      <dsp:txXfrm>
        <a:off x="6048584" y="7857811"/>
        <a:ext cx="646297" cy="502731"/>
      </dsp:txXfrm>
    </dsp:sp>
    <dsp:sp modelId="{4B63A69C-CC24-4006-8D54-62AA35395873}">
      <dsp:nvSpPr>
        <dsp:cNvPr id="0" name=""/>
        <dsp:cNvSpPr/>
      </dsp:nvSpPr>
      <dsp:spPr>
        <a:xfrm rot="5400000">
          <a:off x="6036577" y="9082357"/>
          <a:ext cx="527868" cy="6009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00DC63-5910-4D1B-BEFA-29A9865D84F3}">
      <dsp:nvSpPr>
        <dsp:cNvPr id="0" name=""/>
        <dsp:cNvSpPr/>
      </dsp:nvSpPr>
      <dsp:spPr>
        <a:xfrm>
          <a:off x="5896724" y="8497205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 la opcion es 3</a:t>
          </a:r>
        </a:p>
      </dsp:txBody>
      <dsp:txXfrm>
        <a:off x="5927093" y="8527574"/>
        <a:ext cx="827881" cy="561266"/>
      </dsp:txXfrm>
    </dsp:sp>
    <dsp:sp modelId="{7F79B792-4537-431E-BC09-955D0D9930F1}">
      <dsp:nvSpPr>
        <dsp:cNvPr id="0" name=""/>
        <dsp:cNvSpPr/>
      </dsp:nvSpPr>
      <dsp:spPr>
        <a:xfrm>
          <a:off x="6785344" y="8556527"/>
          <a:ext cx="646297" cy="50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Salir del bucle</a:t>
          </a:r>
        </a:p>
      </dsp:txBody>
      <dsp:txXfrm>
        <a:off x="6785344" y="8556527"/>
        <a:ext cx="646297" cy="502731"/>
      </dsp:txXfrm>
    </dsp:sp>
    <dsp:sp modelId="{2B22F36B-359E-4B23-ADDC-A6CCC444364D}">
      <dsp:nvSpPr>
        <dsp:cNvPr id="0" name=""/>
        <dsp:cNvSpPr/>
      </dsp:nvSpPr>
      <dsp:spPr>
        <a:xfrm>
          <a:off x="6633484" y="9195922"/>
          <a:ext cx="888619" cy="62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</a:t>
          </a:r>
        </a:p>
      </dsp:txBody>
      <dsp:txXfrm>
        <a:off x="6663853" y="9226291"/>
        <a:ext cx="827881" cy="561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2024-04-13T00:07:00Z</dcterms:created>
  <dcterms:modified xsi:type="dcterms:W3CDTF">2024-04-13T02:09:00Z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